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4FC97" w14:textId="77777777" w:rsidR="00141F52" w:rsidRPr="00227C2A" w:rsidRDefault="00141F52" w:rsidP="00141F52">
      <w:pPr>
        <w:spacing w:after="0" w:line="240" w:lineRule="auto"/>
        <w:jc w:val="center"/>
        <w:rPr>
          <w:rFonts w:ascii="Times New Roman" w:hAnsi="Times New Roman" w:cs="Times New Roman"/>
          <w:lang w:eastAsia="es-ES"/>
        </w:rPr>
      </w:pPr>
      <w:r w:rsidRPr="00227C2A">
        <w:rPr>
          <w:sz w:val="20"/>
          <w:szCs w:val="20"/>
          <w:lang w:eastAsia="es-ES"/>
        </w:rPr>
        <w:t>INSTITUTO TECNOLÓGICO Y DE ESTUDIOS SUPERIORES DE OCCIDENTE</w:t>
      </w:r>
    </w:p>
    <w:p w14:paraId="4C3B0A4A" w14:textId="77777777" w:rsidR="00141F52" w:rsidRPr="00227C2A" w:rsidRDefault="00141F52" w:rsidP="00141F5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ES"/>
        </w:rPr>
      </w:pPr>
      <w:r w:rsidRPr="00227C2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ES"/>
        </w:rPr>
        <w:t>DEPARTAMENTO DE PROCESOS TECNOLÓGICOS E INDUSTRIALES</w:t>
      </w:r>
    </w:p>
    <w:p w14:paraId="1006A622" w14:textId="77777777" w:rsidR="00141F52" w:rsidRPr="00AD086B" w:rsidRDefault="00141F52" w:rsidP="00141F5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ES"/>
        </w:rPr>
      </w:pPr>
    </w:p>
    <w:p w14:paraId="6A201362" w14:textId="77777777" w:rsidR="00141F52" w:rsidRPr="008D21AD" w:rsidRDefault="00141F52" w:rsidP="00141F52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</w:p>
    <w:p w14:paraId="6B9476CF" w14:textId="47B78AC7" w:rsidR="00141F52" w:rsidRPr="008D21AD" w:rsidRDefault="00D76129" w:rsidP="00141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PROGRAMACIÓN PARA MINERIA DE DATOS</w:t>
      </w:r>
    </w:p>
    <w:p w14:paraId="399EC5BB" w14:textId="77777777" w:rsidR="00141F52" w:rsidRPr="00AD086B" w:rsidRDefault="00141F52" w:rsidP="00141F52">
      <w:pPr>
        <w:spacing w:after="24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1B146B61" w14:textId="77777777" w:rsidR="00141F52" w:rsidRPr="00AD086B" w:rsidRDefault="00141F52" w:rsidP="00141F5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ES"/>
        </w:rPr>
      </w:pPr>
      <w:r w:rsidRPr="00AD086B">
        <w:rPr>
          <w:rFonts w:ascii="Arial" w:eastAsia="Times New Roman" w:hAnsi="Arial" w:cs="Arial"/>
          <w:b/>
          <w:bCs/>
          <w:color w:val="000000"/>
          <w:lang w:eastAsia="es-ES"/>
        </w:rPr>
        <w:t> </w:t>
      </w:r>
      <w:r w:rsidRPr="00AD086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5389788C" wp14:editId="5BE26667">
            <wp:extent cx="1649366" cy="2903220"/>
            <wp:effectExtent l="0" t="0" r="825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88" cy="29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36E9" w14:textId="77777777" w:rsidR="00141F52" w:rsidRPr="00AD086B" w:rsidRDefault="00141F52" w:rsidP="00141F52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D086B">
        <w:rPr>
          <w:rFonts w:ascii="Arial" w:eastAsia="Times New Roman" w:hAnsi="Arial" w:cs="Arial"/>
          <w:b/>
          <w:bCs/>
          <w:color w:val="000000"/>
          <w:lang w:eastAsia="es-ES"/>
        </w:rPr>
        <w:t> </w:t>
      </w:r>
    </w:p>
    <w:p w14:paraId="2E0F7E35" w14:textId="77777777" w:rsidR="00141F52" w:rsidRPr="00AD086B" w:rsidRDefault="00141F52" w:rsidP="00141F52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236990F2" w14:textId="34A009A2" w:rsidR="00141F52" w:rsidRDefault="00D76129" w:rsidP="00141F5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es-ES"/>
        </w:rPr>
        <w:t>Actividad 3</w:t>
      </w:r>
      <w:r w:rsidR="00141F52" w:rsidRPr="005439B6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ES"/>
        </w:rPr>
        <w:t>:</w:t>
      </w:r>
      <w:r w:rsidR="00141F52" w:rsidRPr="005439B6">
        <w:rPr>
          <w:rFonts w:ascii="Arial" w:eastAsia="Times New Roman" w:hAnsi="Arial" w:cs="Arial"/>
          <w:i/>
          <w:iCs/>
          <w:color w:val="000000"/>
          <w:sz w:val="28"/>
          <w:szCs w:val="28"/>
          <w:lang w:eastAsia="es-ES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Coffee Machine</w:t>
      </w:r>
    </w:p>
    <w:p w14:paraId="23EA57A7" w14:textId="77777777" w:rsidR="00141F52" w:rsidRPr="00B45B43" w:rsidRDefault="00141F52" w:rsidP="00141F5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70315CEF" w14:textId="77777777" w:rsidR="00141F52" w:rsidRDefault="00141F52" w:rsidP="00141F5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D086B">
        <w:rPr>
          <w:rFonts w:ascii="Arial" w:eastAsia="Times New Roman" w:hAnsi="Arial" w:cs="Arial"/>
          <w:color w:val="000000"/>
          <w:lang w:eastAsia="es-ES"/>
        </w:rPr>
        <w:t> </w:t>
      </w:r>
    </w:p>
    <w:p w14:paraId="30C730AA" w14:textId="77777777" w:rsidR="00141F52" w:rsidRDefault="00141F52" w:rsidP="00141F5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64A2BCB4" w14:textId="77777777" w:rsidR="00141F52" w:rsidRPr="00AD086B" w:rsidRDefault="00141F52" w:rsidP="00141F52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62EC5B8C" w14:textId="2080E98C" w:rsidR="00D76129" w:rsidRPr="00D76129" w:rsidRDefault="00141F52" w:rsidP="00D76129">
      <w:pPr>
        <w:spacing w:after="0" w:line="360" w:lineRule="auto"/>
        <w:jc w:val="center"/>
        <w:rPr>
          <w:rFonts w:ascii="Source Sans Pro" w:eastAsia="Times New Roman" w:hAnsi="Source Sans Pro" w:cs="Arial"/>
          <w:i/>
          <w:iCs/>
          <w:color w:val="000000"/>
          <w:sz w:val="26"/>
          <w:szCs w:val="26"/>
          <w:lang w:eastAsia="es-ES"/>
        </w:rPr>
      </w:pPr>
      <w:r w:rsidRPr="00227C2A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ES"/>
        </w:rPr>
        <w:t>PRESENTA</w:t>
      </w:r>
      <w:r w:rsidRPr="00227C2A">
        <w:rPr>
          <w:rFonts w:ascii="Source Sans Pro" w:eastAsia="Times New Roman" w:hAnsi="Source Sans Pro" w:cs="Arial"/>
          <w:i/>
          <w:iCs/>
          <w:color w:val="000000"/>
          <w:sz w:val="26"/>
          <w:szCs w:val="26"/>
          <w:lang w:eastAsia="es-ES"/>
        </w:rPr>
        <w:t>:</w:t>
      </w:r>
    </w:p>
    <w:p w14:paraId="4EE10710" w14:textId="5B53D751" w:rsidR="00141F52" w:rsidRDefault="00D76129" w:rsidP="00D76129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Jorge Ponce</w:t>
      </w:r>
    </w:p>
    <w:p w14:paraId="2CA0D65E" w14:textId="06DAFFEA" w:rsidR="00D76129" w:rsidRPr="00AD086B" w:rsidRDefault="00D76129" w:rsidP="00D76129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Ángel Aceves</w:t>
      </w:r>
    </w:p>
    <w:p w14:paraId="29D8C2F0" w14:textId="77777777" w:rsidR="00141F52" w:rsidRDefault="00141F52" w:rsidP="00141F5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ES"/>
        </w:rPr>
      </w:pPr>
    </w:p>
    <w:p w14:paraId="7BBB27A8" w14:textId="77777777" w:rsidR="00141F52" w:rsidRDefault="00141F52" w:rsidP="00141F5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ES"/>
        </w:rPr>
      </w:pPr>
    </w:p>
    <w:p w14:paraId="55ED5A41" w14:textId="77777777" w:rsidR="00141F52" w:rsidRDefault="00141F52" w:rsidP="00141F5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6"/>
          <w:szCs w:val="26"/>
          <w:lang w:eastAsia="es-ES"/>
        </w:rPr>
      </w:pPr>
    </w:p>
    <w:p w14:paraId="0DAC6421" w14:textId="77777777" w:rsidR="00141F52" w:rsidRPr="00227C2A" w:rsidRDefault="00141F52" w:rsidP="00141F52">
      <w:pPr>
        <w:spacing w:after="0" w:line="240" w:lineRule="auto"/>
        <w:jc w:val="center"/>
        <w:rPr>
          <w:rFonts w:ascii="Source Sans Pro" w:eastAsia="Times New Roman" w:hAnsi="Source Sans Pro" w:cs="Arial"/>
          <w:i/>
          <w:iCs/>
          <w:color w:val="000000"/>
          <w:sz w:val="26"/>
          <w:szCs w:val="26"/>
          <w:lang w:eastAsia="es-ES"/>
        </w:rPr>
      </w:pPr>
      <w:r w:rsidRPr="00227C2A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ES"/>
        </w:rPr>
        <w:t>PROFESOR</w:t>
      </w:r>
      <w:r w:rsidRPr="00227C2A">
        <w:rPr>
          <w:rFonts w:ascii="Source Sans Pro" w:eastAsia="Times New Roman" w:hAnsi="Source Sans Pro" w:cs="Arial"/>
          <w:i/>
          <w:iCs/>
          <w:color w:val="000000"/>
          <w:sz w:val="26"/>
          <w:szCs w:val="26"/>
          <w:lang w:eastAsia="es-ES"/>
        </w:rPr>
        <w:t>:</w:t>
      </w:r>
    </w:p>
    <w:p w14:paraId="298A0AC6" w14:textId="69AA1A6C" w:rsidR="00141F52" w:rsidRDefault="00D76129" w:rsidP="00141F5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Miguel Tlapa Juárez</w:t>
      </w:r>
    </w:p>
    <w:p w14:paraId="2FCC1E08" w14:textId="77777777" w:rsidR="00141F52" w:rsidRDefault="00141F52" w:rsidP="00141F5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44A8D30D" w14:textId="77777777" w:rsidR="00141F52" w:rsidRDefault="00141F52" w:rsidP="00141F5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1BB571C4" w14:textId="77777777" w:rsidR="00141F52" w:rsidRDefault="00141F52" w:rsidP="00141F5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1ADA3017" w14:textId="77777777" w:rsidR="00141F52" w:rsidRDefault="00141F52" w:rsidP="00141F52">
      <w:pPr>
        <w:spacing w:after="0" w:line="240" w:lineRule="auto"/>
        <w:rPr>
          <w:rFonts w:ascii="Arial Narrow" w:hAnsi="Arial Narrow" w:cs="Arial"/>
        </w:rPr>
      </w:pPr>
    </w:p>
    <w:p w14:paraId="7EE28B54" w14:textId="77777777" w:rsidR="00D76129" w:rsidRDefault="00D76129" w:rsidP="00141F52">
      <w:pPr>
        <w:spacing w:after="0" w:line="240" w:lineRule="auto"/>
        <w:rPr>
          <w:rFonts w:ascii="Arial Narrow" w:hAnsi="Arial Narrow" w:cs="Arial"/>
        </w:rPr>
      </w:pPr>
    </w:p>
    <w:p w14:paraId="56EAF1EF" w14:textId="77777777" w:rsidR="00D76129" w:rsidRDefault="00D76129" w:rsidP="00141F52">
      <w:pPr>
        <w:spacing w:after="0" w:line="240" w:lineRule="auto"/>
        <w:rPr>
          <w:rFonts w:ascii="Arial Narrow" w:hAnsi="Arial Narrow" w:cs="Arial"/>
        </w:rPr>
      </w:pPr>
    </w:p>
    <w:p w14:paraId="16BC7D95" w14:textId="77777777" w:rsidR="00D76129" w:rsidRDefault="00D76129" w:rsidP="00141F52">
      <w:pPr>
        <w:spacing w:after="0" w:line="240" w:lineRule="auto"/>
        <w:rPr>
          <w:rFonts w:ascii="Arial Narrow" w:hAnsi="Arial Narrow" w:cs="Arial"/>
        </w:rPr>
      </w:pPr>
    </w:p>
    <w:p w14:paraId="3F73AB90" w14:textId="358B70E8" w:rsidR="00141F52" w:rsidRDefault="00D76129" w:rsidP="00377D46">
      <w:pPr>
        <w:spacing w:after="0" w:line="240" w:lineRule="auto"/>
        <w:jc w:val="right"/>
      </w:pPr>
      <w:r>
        <w:rPr>
          <w:rFonts w:ascii="Arial Narrow" w:hAnsi="Arial Narrow" w:cs="Arial"/>
        </w:rPr>
        <w:t>31 de agosto del 2025</w:t>
      </w:r>
      <w:r w:rsidR="00141F52" w:rsidRPr="62019DC8">
        <w:rPr>
          <w:rFonts w:ascii="Arial Narrow" w:hAnsi="Arial Narrow" w:cs="Arial"/>
        </w:rPr>
        <w:t>. ITESO, Tlaquepaque, Jalisco</w:t>
      </w:r>
      <w:r w:rsidR="00141F52" w:rsidRPr="0054255F">
        <w:t>.</w:t>
      </w:r>
    </w:p>
    <w:p w14:paraId="1DB129F8" w14:textId="77777777" w:rsidR="00D76129" w:rsidRPr="003D773D" w:rsidRDefault="00D76129" w:rsidP="00D76129">
      <w:pPr>
        <w:spacing w:after="0" w:line="240" w:lineRule="auto"/>
        <w:rPr>
          <w:rFonts w:ascii="Arial Narrow" w:hAnsi="Arial Narrow" w:cs="Arial"/>
        </w:rPr>
      </w:pPr>
    </w:p>
    <w:sectPr w:rsidR="00D76129" w:rsidRPr="003D773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2A0CA" w14:textId="77777777" w:rsidR="00AA39ED" w:rsidRDefault="00AA39ED" w:rsidP="00324ED9">
      <w:pPr>
        <w:spacing w:after="0" w:line="240" w:lineRule="auto"/>
      </w:pPr>
      <w:r>
        <w:separator/>
      </w:r>
    </w:p>
  </w:endnote>
  <w:endnote w:type="continuationSeparator" w:id="0">
    <w:p w14:paraId="5F030F8F" w14:textId="77777777" w:rsidR="00AA39ED" w:rsidRDefault="00AA39ED" w:rsidP="00324ED9">
      <w:pPr>
        <w:spacing w:after="0" w:line="240" w:lineRule="auto"/>
      </w:pPr>
      <w:r>
        <w:continuationSeparator/>
      </w:r>
    </w:p>
  </w:endnote>
  <w:endnote w:type="continuationNotice" w:id="1">
    <w:p w14:paraId="1D06C200" w14:textId="77777777" w:rsidR="00AA39ED" w:rsidRDefault="00AA3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0B80E" w14:textId="77777777" w:rsidR="00060248" w:rsidRDefault="003A3A29">
    <w:pPr>
      <w:pStyle w:val="Piedepgina"/>
      <w:jc w:val="right"/>
    </w:pPr>
    <w:r>
      <w:rPr>
        <w:color w:val="156082" w:themeColor="accent1"/>
        <w:sz w:val="20"/>
        <w:szCs w:val="20"/>
      </w:rPr>
      <w:t>P</w:t>
    </w:r>
    <w:r w:rsidR="00060248">
      <w:rPr>
        <w:color w:val="156082" w:themeColor="accent1"/>
        <w:sz w:val="20"/>
        <w:szCs w:val="20"/>
      </w:rPr>
      <w:t xml:space="preserve">ág. </w:t>
    </w:r>
    <w:r w:rsidR="00060248">
      <w:rPr>
        <w:color w:val="156082" w:themeColor="accent1"/>
        <w:sz w:val="20"/>
        <w:szCs w:val="20"/>
      </w:rPr>
      <w:fldChar w:fldCharType="begin"/>
    </w:r>
    <w:r w:rsidR="00060248">
      <w:rPr>
        <w:color w:val="156082" w:themeColor="accent1"/>
        <w:sz w:val="20"/>
        <w:szCs w:val="20"/>
      </w:rPr>
      <w:instrText>PAGE  \* Arabic</w:instrText>
    </w:r>
    <w:r w:rsidR="00060248">
      <w:rPr>
        <w:color w:val="156082" w:themeColor="accent1"/>
        <w:sz w:val="20"/>
        <w:szCs w:val="20"/>
      </w:rPr>
      <w:fldChar w:fldCharType="separate"/>
    </w:r>
    <w:r w:rsidR="00060248">
      <w:rPr>
        <w:color w:val="156082" w:themeColor="accent1"/>
        <w:sz w:val="20"/>
        <w:szCs w:val="20"/>
      </w:rPr>
      <w:t>1</w:t>
    </w:r>
    <w:r w:rsidR="00060248">
      <w:rPr>
        <w:color w:val="156082" w:themeColor="accent1"/>
        <w:sz w:val="20"/>
        <w:szCs w:val="20"/>
      </w:rPr>
      <w:fldChar w:fldCharType="end"/>
    </w:r>
  </w:p>
  <w:p w14:paraId="32F19D12" w14:textId="77777777" w:rsidR="00F76065" w:rsidRDefault="00F76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E21FA" w14:textId="77777777" w:rsidR="00AA39ED" w:rsidRDefault="00AA39ED" w:rsidP="00324ED9">
      <w:pPr>
        <w:spacing w:after="0" w:line="240" w:lineRule="auto"/>
      </w:pPr>
      <w:r>
        <w:separator/>
      </w:r>
    </w:p>
  </w:footnote>
  <w:footnote w:type="continuationSeparator" w:id="0">
    <w:p w14:paraId="242FABEC" w14:textId="77777777" w:rsidR="00AA39ED" w:rsidRDefault="00AA39ED" w:rsidP="00324ED9">
      <w:pPr>
        <w:spacing w:after="0" w:line="240" w:lineRule="auto"/>
      </w:pPr>
      <w:r>
        <w:continuationSeparator/>
      </w:r>
    </w:p>
  </w:footnote>
  <w:footnote w:type="continuationNotice" w:id="1">
    <w:p w14:paraId="51832DD6" w14:textId="77777777" w:rsidR="00AA39ED" w:rsidRDefault="00AA39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ítulo"/>
      <w:tag w:val=""/>
      <w:id w:val="1116400235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D0DE46" w14:textId="5C1887DB" w:rsidR="00D4625F" w:rsidRDefault="00D7612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A3 </w:t>
        </w:r>
        <w:r w:rsidR="00ED709C">
          <w:rPr>
            <w:color w:val="7F7F7F" w:themeColor="text1" w:themeTint="80"/>
          </w:rPr>
          <w:t xml:space="preserve">| </w:t>
        </w:r>
        <w:r>
          <w:rPr>
            <w:color w:val="7F7F7F" w:themeColor="text1" w:themeTint="80"/>
          </w:rPr>
          <w:t>PMD</w:t>
        </w:r>
      </w:p>
    </w:sdtContent>
  </w:sdt>
  <w:p w14:paraId="5CEC2DBF" w14:textId="77777777" w:rsidR="00D4625F" w:rsidRDefault="00D4625F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Kz3klsxnvUwQ/" int2:id="250ADdbh">
      <int2:state int2:value="Rejected" int2:type="AugLoop_Text_Critique"/>
    </int2:textHash>
    <int2:textHash int2:hashCode="0DPiKuNIrrVmD8" int2:id="3Dekz6A9">
      <int2:state int2:value="Rejected" int2:type="AugLoop_Text_Critique"/>
    </int2:textHash>
    <int2:textHash int2:hashCode="kECn1s33oNbKsY" int2:id="4UVaJ56P">
      <int2:state int2:value="Rejected" int2:type="AugLoop_Text_Critique"/>
    </int2:textHash>
    <int2:textHash int2:hashCode="TY816a6QVadDEy" int2:id="7AOK1RgN">
      <int2:state int2:value="Rejected" int2:type="AugLoop_Text_Critique"/>
    </int2:textHash>
    <int2:textHash int2:hashCode="zydvPRXszBmMLa" int2:id="8FrWnhtx">
      <int2:state int2:value="Rejected" int2:type="AugLoop_Text_Critique"/>
    </int2:textHash>
    <int2:textHash int2:hashCode="KDfceIJebwy83m" int2:id="9iD32N4I">
      <int2:state int2:value="Rejected" int2:type="AugLoop_Text_Critique"/>
    </int2:textHash>
    <int2:textHash int2:hashCode="a2ZeifI+FzH5Nl" int2:id="AOtuk4VH">
      <int2:state int2:value="Rejected" int2:type="AugLoop_Text_Critique"/>
    </int2:textHash>
    <int2:textHash int2:hashCode="9hNuEbUXhSefgc" int2:id="CHyPV2dA">
      <int2:state int2:value="Rejected" int2:type="AugLoop_Text_Critique"/>
    </int2:textHash>
    <int2:textHash int2:hashCode="kuku5Ek2vmv0CX" int2:id="EqGVUkvM">
      <int2:state int2:value="Rejected" int2:type="AugLoop_Text_Critique"/>
    </int2:textHash>
    <int2:textHash int2:hashCode="HchN7LS+Z2229f" int2:id="FSLccqdC">
      <int2:state int2:value="Rejected" int2:type="AugLoop_Text_Critique"/>
    </int2:textHash>
    <int2:textHash int2:hashCode="SSfzmO8ZcpRNVG" int2:id="IT6Kt7mn">
      <int2:state int2:value="Rejected" int2:type="AugLoop_Text_Critique"/>
    </int2:textHash>
    <int2:textHash int2:hashCode="/gOThCXXjQR5ui" int2:id="L8N5cjNv">
      <int2:state int2:value="Rejected" int2:type="AugLoop_Text_Critique"/>
    </int2:textHash>
    <int2:textHash int2:hashCode="Usyc5OSrMjNvSg" int2:id="LFpeK48G">
      <int2:state int2:value="Rejected" int2:type="AugLoop_Text_Critique"/>
    </int2:textHash>
    <int2:textHash int2:hashCode="Ni1gyz9vjpbDft" int2:id="NEI2MM6R">
      <int2:state int2:value="Rejected" int2:type="AugLoop_Text_Critique"/>
    </int2:textHash>
    <int2:textHash int2:hashCode="8myhFqik57jtQx" int2:id="NqzQewm4">
      <int2:state int2:value="Rejected" int2:type="AugLoop_Text_Critique"/>
    </int2:textHash>
    <int2:textHash int2:hashCode="AT3jpCDZ86ptlQ" int2:id="NwOgYawv">
      <int2:state int2:value="Rejected" int2:type="AugLoop_Text_Critique"/>
    </int2:textHash>
    <int2:textHash int2:hashCode="YQYCb9E06vj3/m" int2:id="SRf5UZsc">
      <int2:state int2:value="Rejected" int2:type="AugLoop_Text_Critique"/>
    </int2:textHash>
    <int2:textHash int2:hashCode="WG3j6TBS58eaex" int2:id="TZ2IsA3X">
      <int2:state int2:value="Rejected" int2:type="AugLoop_Text_Critique"/>
    </int2:textHash>
    <int2:textHash int2:hashCode="2RcH5gldhxyH1S" int2:id="U28gj5rt">
      <int2:state int2:value="Rejected" int2:type="AugLoop_Text_Critique"/>
    </int2:textHash>
    <int2:textHash int2:hashCode="10z9K7cf4iUdfp" int2:id="VKBgT0l5">
      <int2:state int2:value="Rejected" int2:type="AugLoop_Text_Critique"/>
    </int2:textHash>
    <int2:textHash int2:hashCode="47IwLi/hGWW8zY" int2:id="W6EzBmuH">
      <int2:state int2:value="Rejected" int2:type="AugLoop_Text_Critique"/>
    </int2:textHash>
    <int2:textHash int2:hashCode="KtHdkmCE39C3fW" int2:id="XL8K3FkQ">
      <int2:state int2:value="Rejected" int2:type="AugLoop_Text_Critique"/>
    </int2:textHash>
    <int2:textHash int2:hashCode="+9xPI/kxJbvuro" int2:id="XWiI5AWf">
      <int2:state int2:value="Rejected" int2:type="AugLoop_Text_Critique"/>
    </int2:textHash>
    <int2:textHash int2:hashCode="oj3+NPUhKHueor" int2:id="bNftL59L">
      <int2:state int2:value="Rejected" int2:type="AugLoop_Text_Critique"/>
    </int2:textHash>
    <int2:textHash int2:hashCode="L2AVGwqiAMhuvX" int2:id="fYiWJbYu">
      <int2:state int2:value="Rejected" int2:type="AugLoop_Text_Critique"/>
    </int2:textHash>
    <int2:textHash int2:hashCode="g0OQEHCCitehCs" int2:id="gXiGMZIg">
      <int2:state int2:value="Rejected" int2:type="AugLoop_Text_Critique"/>
    </int2:textHash>
    <int2:textHash int2:hashCode="f6yMCA0gjpVHQ3" int2:id="hRJB8J2j">
      <int2:state int2:value="Rejected" int2:type="AugLoop_Text_Critique"/>
    </int2:textHash>
    <int2:textHash int2:hashCode="nKoY02m4mL+4BV" int2:id="hZVSA3xu">
      <int2:state int2:value="Rejected" int2:type="AugLoop_Text_Critique"/>
    </int2:textHash>
    <int2:textHash int2:hashCode="BmSFwT6vyygqNV" int2:id="lC2p097X">
      <int2:state int2:value="Rejected" int2:type="AugLoop_Text_Critique"/>
    </int2:textHash>
    <int2:textHash int2:hashCode="GLrK8KWOUz3Q1B" int2:id="lDPeNTSr">
      <int2:state int2:value="Rejected" int2:type="AugLoop_Text_Critique"/>
    </int2:textHash>
    <int2:textHash int2:hashCode="51NajZxcU/rCV2" int2:id="mSW86xvl">
      <int2:state int2:value="Rejected" int2:type="AugLoop_Text_Critique"/>
    </int2:textHash>
    <int2:textHash int2:hashCode="zlDoJQ36yclIx/" int2:id="neK9iUF7">
      <int2:state int2:value="Rejected" int2:type="AugLoop_Text_Critique"/>
    </int2:textHash>
    <int2:textHash int2:hashCode="1wS/WjxzBB85AW" int2:id="oloi5NQ8">
      <int2:state int2:value="Rejected" int2:type="AugLoop_Text_Critique"/>
    </int2:textHash>
    <int2:textHash int2:hashCode="vpyfBPIF+dNKJY" int2:id="oyMbAgNm">
      <int2:state int2:value="Rejected" int2:type="AugLoop_Text_Critique"/>
    </int2:textHash>
    <int2:textHash int2:hashCode="pTBIMhWcYNzXto" int2:id="pzytfepR">
      <int2:state int2:value="Rejected" int2:type="AugLoop_Text_Critique"/>
    </int2:textHash>
    <int2:textHash int2:hashCode="t/DgCIYsdmb9Bp" int2:id="qCaCYIRM">
      <int2:state int2:value="Rejected" int2:type="AugLoop_Text_Critique"/>
    </int2:textHash>
    <int2:textHash int2:hashCode="DoqmVE8ijq48DY" int2:id="qSkKHkOw">
      <int2:state int2:value="Rejected" int2:type="AugLoop_Text_Critique"/>
    </int2:textHash>
    <int2:textHash int2:hashCode="KMA+VYSy6NFP4N" int2:id="saFkVWbc">
      <int2:state int2:value="Rejected" int2:type="AugLoop_Text_Critique"/>
    </int2:textHash>
    <int2:textHash int2:hashCode="IVqVYWj3dCElPp" int2:id="sjAAfIdk">
      <int2:state int2:value="Rejected" int2:type="AugLoop_Text_Critique"/>
    </int2:textHash>
    <int2:textHash int2:hashCode="7tVg04anO3cDwN" int2:id="uo0uZK3u">
      <int2:state int2:value="Rejected" int2:type="AugLoop_Text_Critique"/>
    </int2:textHash>
    <int2:textHash int2:hashCode="KhQdgQlU+iPtCL" int2:id="uxXLxuRH">
      <int2:state int2:value="Rejected" int2:type="AugLoop_Text_Critique"/>
    </int2:textHash>
    <int2:textHash int2:hashCode="/LMNpEq2vIKI3+" int2:id="vYbJLV2q">
      <int2:state int2:value="Rejected" int2:type="AugLoop_Text_Critique"/>
    </int2:textHash>
    <int2:textHash int2:hashCode="0kEh+Sy/Zu2bNq" int2:id="wC78Csge">
      <int2:state int2:value="Rejected" int2:type="AugLoop_Text_Critique"/>
    </int2:textHash>
    <int2:textHash int2:hashCode="Ujl3DqoQFaFHik" int2:id="wcZfEqd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196"/>
    <w:multiLevelType w:val="hybridMultilevel"/>
    <w:tmpl w:val="0CCC583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BF7D87"/>
    <w:multiLevelType w:val="hybridMultilevel"/>
    <w:tmpl w:val="00A28FA8"/>
    <w:lvl w:ilvl="0" w:tplc="A2EA75B6">
      <w:start w:val="1"/>
      <w:numFmt w:val="upperLetter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B4802D3E">
      <w:start w:val="1"/>
      <w:numFmt w:val="lowerLetter"/>
      <w:lvlText w:val="%2."/>
      <w:lvlJc w:val="left"/>
      <w:pPr>
        <w:ind w:left="1080" w:hanging="360"/>
      </w:pPr>
    </w:lvl>
    <w:lvl w:ilvl="2" w:tplc="242E44FC">
      <w:start w:val="1"/>
      <w:numFmt w:val="lowerRoman"/>
      <w:lvlText w:val="%3."/>
      <w:lvlJc w:val="right"/>
      <w:pPr>
        <w:ind w:left="1800" w:hanging="180"/>
      </w:pPr>
    </w:lvl>
    <w:lvl w:ilvl="3" w:tplc="E2A203FA">
      <w:start w:val="1"/>
      <w:numFmt w:val="decimal"/>
      <w:lvlText w:val="%4."/>
      <w:lvlJc w:val="left"/>
      <w:pPr>
        <w:ind w:left="2520" w:hanging="360"/>
      </w:pPr>
    </w:lvl>
    <w:lvl w:ilvl="4" w:tplc="0D920ED2">
      <w:start w:val="1"/>
      <w:numFmt w:val="lowerLetter"/>
      <w:lvlText w:val="%5."/>
      <w:lvlJc w:val="left"/>
      <w:pPr>
        <w:ind w:left="3240" w:hanging="360"/>
      </w:pPr>
    </w:lvl>
    <w:lvl w:ilvl="5" w:tplc="D72E9548">
      <w:start w:val="1"/>
      <w:numFmt w:val="lowerRoman"/>
      <w:lvlText w:val="%6."/>
      <w:lvlJc w:val="right"/>
      <w:pPr>
        <w:ind w:left="3960" w:hanging="180"/>
      </w:pPr>
    </w:lvl>
    <w:lvl w:ilvl="6" w:tplc="916A3914">
      <w:start w:val="1"/>
      <w:numFmt w:val="decimal"/>
      <w:lvlText w:val="%7."/>
      <w:lvlJc w:val="left"/>
      <w:pPr>
        <w:ind w:left="4680" w:hanging="360"/>
      </w:pPr>
    </w:lvl>
    <w:lvl w:ilvl="7" w:tplc="2D9C2A6A">
      <w:start w:val="1"/>
      <w:numFmt w:val="lowerLetter"/>
      <w:lvlText w:val="%8."/>
      <w:lvlJc w:val="left"/>
      <w:pPr>
        <w:ind w:left="5400" w:hanging="360"/>
      </w:pPr>
    </w:lvl>
    <w:lvl w:ilvl="8" w:tplc="8CA048F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5B3D1F"/>
    <w:multiLevelType w:val="hybridMultilevel"/>
    <w:tmpl w:val="2ADA4508"/>
    <w:lvl w:ilvl="0" w:tplc="CA34A320">
      <w:start w:val="1"/>
      <w:numFmt w:val="lowerLetter"/>
      <w:lvlText w:val="%1."/>
      <w:lvlJc w:val="left"/>
      <w:pPr>
        <w:ind w:left="1440" w:hanging="360"/>
      </w:pPr>
    </w:lvl>
    <w:lvl w:ilvl="1" w:tplc="78420778">
      <w:start w:val="1"/>
      <w:numFmt w:val="lowerLetter"/>
      <w:lvlText w:val="%2."/>
      <w:lvlJc w:val="left"/>
      <w:pPr>
        <w:ind w:left="2160" w:hanging="360"/>
      </w:pPr>
    </w:lvl>
    <w:lvl w:ilvl="2" w:tplc="EE667AB4">
      <w:start w:val="1"/>
      <w:numFmt w:val="lowerRoman"/>
      <w:lvlText w:val="%3."/>
      <w:lvlJc w:val="right"/>
      <w:pPr>
        <w:ind w:left="2880" w:hanging="180"/>
      </w:pPr>
    </w:lvl>
    <w:lvl w:ilvl="3" w:tplc="E73ECE3E">
      <w:start w:val="1"/>
      <w:numFmt w:val="decimal"/>
      <w:lvlText w:val="%4."/>
      <w:lvlJc w:val="left"/>
      <w:pPr>
        <w:ind w:left="3600" w:hanging="360"/>
      </w:pPr>
    </w:lvl>
    <w:lvl w:ilvl="4" w:tplc="A5BEFDB0">
      <w:start w:val="1"/>
      <w:numFmt w:val="lowerLetter"/>
      <w:lvlText w:val="%5."/>
      <w:lvlJc w:val="left"/>
      <w:pPr>
        <w:ind w:left="4320" w:hanging="360"/>
      </w:pPr>
    </w:lvl>
    <w:lvl w:ilvl="5" w:tplc="0D3AEE5E">
      <w:start w:val="1"/>
      <w:numFmt w:val="lowerRoman"/>
      <w:lvlText w:val="%6."/>
      <w:lvlJc w:val="right"/>
      <w:pPr>
        <w:ind w:left="5040" w:hanging="180"/>
      </w:pPr>
    </w:lvl>
    <w:lvl w:ilvl="6" w:tplc="0E260AD2">
      <w:start w:val="1"/>
      <w:numFmt w:val="decimal"/>
      <w:lvlText w:val="%7."/>
      <w:lvlJc w:val="left"/>
      <w:pPr>
        <w:ind w:left="5760" w:hanging="360"/>
      </w:pPr>
    </w:lvl>
    <w:lvl w:ilvl="7" w:tplc="8278B1F6">
      <w:start w:val="1"/>
      <w:numFmt w:val="lowerLetter"/>
      <w:lvlText w:val="%8."/>
      <w:lvlJc w:val="left"/>
      <w:pPr>
        <w:ind w:left="6480" w:hanging="360"/>
      </w:pPr>
    </w:lvl>
    <w:lvl w:ilvl="8" w:tplc="D59EC134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8F1A27"/>
    <w:multiLevelType w:val="multilevel"/>
    <w:tmpl w:val="130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83EED"/>
    <w:multiLevelType w:val="multilevel"/>
    <w:tmpl w:val="A7B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81D29"/>
    <w:multiLevelType w:val="hybridMultilevel"/>
    <w:tmpl w:val="FF3439CC"/>
    <w:lvl w:ilvl="0" w:tplc="FFFFFFFF">
      <w:start w:val="1"/>
      <w:numFmt w:val="upperLetter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15F37"/>
    <w:multiLevelType w:val="multilevel"/>
    <w:tmpl w:val="2AA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A6768"/>
    <w:multiLevelType w:val="hybridMultilevel"/>
    <w:tmpl w:val="252C73BA"/>
    <w:lvl w:ilvl="0" w:tplc="FFFFFFFF">
      <w:start w:val="1"/>
      <w:numFmt w:val="upperLetter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BA05F2"/>
    <w:multiLevelType w:val="hybridMultilevel"/>
    <w:tmpl w:val="1CCE8376"/>
    <w:lvl w:ilvl="0" w:tplc="FFFFFFFF">
      <w:start w:val="1"/>
      <w:numFmt w:val="upperLetter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633176390">
    <w:abstractNumId w:val="2"/>
  </w:num>
  <w:num w:numId="2" w16cid:durableId="962266464">
    <w:abstractNumId w:val="1"/>
  </w:num>
  <w:num w:numId="3" w16cid:durableId="1501892168">
    <w:abstractNumId w:val="0"/>
  </w:num>
  <w:num w:numId="4" w16cid:durableId="2095591828">
    <w:abstractNumId w:val="4"/>
  </w:num>
  <w:num w:numId="5" w16cid:durableId="1755124871">
    <w:abstractNumId w:val="3"/>
  </w:num>
  <w:num w:numId="6" w16cid:durableId="1384059614">
    <w:abstractNumId w:val="6"/>
  </w:num>
  <w:num w:numId="7" w16cid:durableId="1446730930">
    <w:abstractNumId w:val="8"/>
  </w:num>
  <w:num w:numId="8" w16cid:durableId="1977299854">
    <w:abstractNumId w:val="5"/>
  </w:num>
  <w:num w:numId="9" w16cid:durableId="1466894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29"/>
    <w:rsid w:val="00004705"/>
    <w:rsid w:val="00005057"/>
    <w:rsid w:val="00011126"/>
    <w:rsid w:val="00015137"/>
    <w:rsid w:val="00020B8A"/>
    <w:rsid w:val="00021787"/>
    <w:rsid w:val="000259A4"/>
    <w:rsid w:val="00031F88"/>
    <w:rsid w:val="000334B4"/>
    <w:rsid w:val="000336E7"/>
    <w:rsid w:val="0003520D"/>
    <w:rsid w:val="000412D8"/>
    <w:rsid w:val="00041D44"/>
    <w:rsid w:val="0004227D"/>
    <w:rsid w:val="000461A3"/>
    <w:rsid w:val="00047CC1"/>
    <w:rsid w:val="00052B90"/>
    <w:rsid w:val="00060248"/>
    <w:rsid w:val="00063707"/>
    <w:rsid w:val="00066014"/>
    <w:rsid w:val="000802C3"/>
    <w:rsid w:val="000849D8"/>
    <w:rsid w:val="000902B4"/>
    <w:rsid w:val="00090EFB"/>
    <w:rsid w:val="0009282B"/>
    <w:rsid w:val="000A1C36"/>
    <w:rsid w:val="000A1CBF"/>
    <w:rsid w:val="000A582B"/>
    <w:rsid w:val="000B435C"/>
    <w:rsid w:val="000B578D"/>
    <w:rsid w:val="000B6E51"/>
    <w:rsid w:val="000C0417"/>
    <w:rsid w:val="000C1E29"/>
    <w:rsid w:val="000D26BC"/>
    <w:rsid w:val="000D4033"/>
    <w:rsid w:val="000D4679"/>
    <w:rsid w:val="000D4E90"/>
    <w:rsid w:val="000D6DE5"/>
    <w:rsid w:val="000E448B"/>
    <w:rsid w:val="000E54EE"/>
    <w:rsid w:val="000E6C00"/>
    <w:rsid w:val="000F5811"/>
    <w:rsid w:val="000F68E9"/>
    <w:rsid w:val="00101735"/>
    <w:rsid w:val="001124A7"/>
    <w:rsid w:val="00113090"/>
    <w:rsid w:val="00126508"/>
    <w:rsid w:val="0012667D"/>
    <w:rsid w:val="0012695A"/>
    <w:rsid w:val="0013067E"/>
    <w:rsid w:val="00132EDB"/>
    <w:rsid w:val="00133C91"/>
    <w:rsid w:val="00137EC1"/>
    <w:rsid w:val="00141979"/>
    <w:rsid w:val="00141F52"/>
    <w:rsid w:val="00143817"/>
    <w:rsid w:val="0014387A"/>
    <w:rsid w:val="00143A0A"/>
    <w:rsid w:val="00145805"/>
    <w:rsid w:val="00145C84"/>
    <w:rsid w:val="001622EC"/>
    <w:rsid w:val="00171891"/>
    <w:rsid w:val="00171ABB"/>
    <w:rsid w:val="0018370B"/>
    <w:rsid w:val="0018759C"/>
    <w:rsid w:val="00190875"/>
    <w:rsid w:val="001912D2"/>
    <w:rsid w:val="001958E6"/>
    <w:rsid w:val="00196503"/>
    <w:rsid w:val="001A7B29"/>
    <w:rsid w:val="001B48D7"/>
    <w:rsid w:val="001C0729"/>
    <w:rsid w:val="001C4CF1"/>
    <w:rsid w:val="001C5CF8"/>
    <w:rsid w:val="001D2AB0"/>
    <w:rsid w:val="001D6733"/>
    <w:rsid w:val="001E30B2"/>
    <w:rsid w:val="001E5822"/>
    <w:rsid w:val="001E7269"/>
    <w:rsid w:val="001E7F80"/>
    <w:rsid w:val="001F0477"/>
    <w:rsid w:val="001F772B"/>
    <w:rsid w:val="00203847"/>
    <w:rsid w:val="00210877"/>
    <w:rsid w:val="00212566"/>
    <w:rsid w:val="00213DB5"/>
    <w:rsid w:val="002160F1"/>
    <w:rsid w:val="00217B65"/>
    <w:rsid w:val="00220423"/>
    <w:rsid w:val="00222F2E"/>
    <w:rsid w:val="002232A4"/>
    <w:rsid w:val="002232BB"/>
    <w:rsid w:val="002243A3"/>
    <w:rsid w:val="00225539"/>
    <w:rsid w:val="002256DD"/>
    <w:rsid w:val="00226472"/>
    <w:rsid w:val="0023226F"/>
    <w:rsid w:val="0024048D"/>
    <w:rsid w:val="00260F7B"/>
    <w:rsid w:val="00261035"/>
    <w:rsid w:val="002639BA"/>
    <w:rsid w:val="00270514"/>
    <w:rsid w:val="00273BEB"/>
    <w:rsid w:val="00276742"/>
    <w:rsid w:val="00283BE5"/>
    <w:rsid w:val="00284076"/>
    <w:rsid w:val="002849BE"/>
    <w:rsid w:val="00291092"/>
    <w:rsid w:val="00293877"/>
    <w:rsid w:val="00293954"/>
    <w:rsid w:val="00294DAC"/>
    <w:rsid w:val="002978B9"/>
    <w:rsid w:val="002A0222"/>
    <w:rsid w:val="002A0D66"/>
    <w:rsid w:val="002A2382"/>
    <w:rsid w:val="002B1F23"/>
    <w:rsid w:val="002B30C6"/>
    <w:rsid w:val="002B5C0A"/>
    <w:rsid w:val="002C2BAE"/>
    <w:rsid w:val="002C3591"/>
    <w:rsid w:val="002C5581"/>
    <w:rsid w:val="002C5A07"/>
    <w:rsid w:val="002C671C"/>
    <w:rsid w:val="002D1DDD"/>
    <w:rsid w:val="002D5F7E"/>
    <w:rsid w:val="002D6C68"/>
    <w:rsid w:val="002E7454"/>
    <w:rsid w:val="00304FE8"/>
    <w:rsid w:val="00307587"/>
    <w:rsid w:val="00310CD1"/>
    <w:rsid w:val="003111FD"/>
    <w:rsid w:val="00311240"/>
    <w:rsid w:val="0031160A"/>
    <w:rsid w:val="00314FE2"/>
    <w:rsid w:val="00320D41"/>
    <w:rsid w:val="00324D8E"/>
    <w:rsid w:val="00324ED9"/>
    <w:rsid w:val="00325EDC"/>
    <w:rsid w:val="003276A5"/>
    <w:rsid w:val="0033542C"/>
    <w:rsid w:val="00337833"/>
    <w:rsid w:val="003379C3"/>
    <w:rsid w:val="00345763"/>
    <w:rsid w:val="00345FB0"/>
    <w:rsid w:val="00355450"/>
    <w:rsid w:val="003560CF"/>
    <w:rsid w:val="00357D0A"/>
    <w:rsid w:val="0036585E"/>
    <w:rsid w:val="00366955"/>
    <w:rsid w:val="00372AA1"/>
    <w:rsid w:val="003730D0"/>
    <w:rsid w:val="00373595"/>
    <w:rsid w:val="0037777A"/>
    <w:rsid w:val="00377D46"/>
    <w:rsid w:val="00382C5D"/>
    <w:rsid w:val="003831DC"/>
    <w:rsid w:val="00385024"/>
    <w:rsid w:val="003857C2"/>
    <w:rsid w:val="003939EB"/>
    <w:rsid w:val="003A3A29"/>
    <w:rsid w:val="003B11CA"/>
    <w:rsid w:val="003B1FFE"/>
    <w:rsid w:val="003B29A5"/>
    <w:rsid w:val="003C16A2"/>
    <w:rsid w:val="003C6039"/>
    <w:rsid w:val="003D106B"/>
    <w:rsid w:val="003D120A"/>
    <w:rsid w:val="003D54BF"/>
    <w:rsid w:val="003E3E2F"/>
    <w:rsid w:val="003E652D"/>
    <w:rsid w:val="003F0FD7"/>
    <w:rsid w:val="004154B6"/>
    <w:rsid w:val="00421425"/>
    <w:rsid w:val="004218F4"/>
    <w:rsid w:val="004233DD"/>
    <w:rsid w:val="00423676"/>
    <w:rsid w:val="00425E0A"/>
    <w:rsid w:val="00426256"/>
    <w:rsid w:val="00426FC9"/>
    <w:rsid w:val="004326B9"/>
    <w:rsid w:val="00432C8F"/>
    <w:rsid w:val="00432EA7"/>
    <w:rsid w:val="00434EC4"/>
    <w:rsid w:val="00441F53"/>
    <w:rsid w:val="00443C36"/>
    <w:rsid w:val="00444A3C"/>
    <w:rsid w:val="004471F9"/>
    <w:rsid w:val="004525CA"/>
    <w:rsid w:val="00461E0C"/>
    <w:rsid w:val="00464CE6"/>
    <w:rsid w:val="00465EE9"/>
    <w:rsid w:val="00466BEC"/>
    <w:rsid w:val="00470A45"/>
    <w:rsid w:val="00471CA3"/>
    <w:rsid w:val="00476368"/>
    <w:rsid w:val="004824BB"/>
    <w:rsid w:val="00482BF9"/>
    <w:rsid w:val="0049080F"/>
    <w:rsid w:val="004968AB"/>
    <w:rsid w:val="004A133D"/>
    <w:rsid w:val="004A397E"/>
    <w:rsid w:val="004A3EA6"/>
    <w:rsid w:val="004A4FDC"/>
    <w:rsid w:val="004A528C"/>
    <w:rsid w:val="004A5FFF"/>
    <w:rsid w:val="004B3E98"/>
    <w:rsid w:val="004B5688"/>
    <w:rsid w:val="004B67E5"/>
    <w:rsid w:val="004C0DEB"/>
    <w:rsid w:val="004C2324"/>
    <w:rsid w:val="004E0A59"/>
    <w:rsid w:val="004E155A"/>
    <w:rsid w:val="004F02E2"/>
    <w:rsid w:val="0050077F"/>
    <w:rsid w:val="00502745"/>
    <w:rsid w:val="00504B21"/>
    <w:rsid w:val="0050609C"/>
    <w:rsid w:val="00507F6A"/>
    <w:rsid w:val="00516EF8"/>
    <w:rsid w:val="0052040E"/>
    <w:rsid w:val="005210A7"/>
    <w:rsid w:val="00521951"/>
    <w:rsid w:val="00522149"/>
    <w:rsid w:val="005235AE"/>
    <w:rsid w:val="00523AB2"/>
    <w:rsid w:val="0053725D"/>
    <w:rsid w:val="00537D02"/>
    <w:rsid w:val="00546D96"/>
    <w:rsid w:val="0055082C"/>
    <w:rsid w:val="00552D99"/>
    <w:rsid w:val="00553FA8"/>
    <w:rsid w:val="0057385F"/>
    <w:rsid w:val="00573994"/>
    <w:rsid w:val="00582069"/>
    <w:rsid w:val="005858E0"/>
    <w:rsid w:val="00594E19"/>
    <w:rsid w:val="005A4D7C"/>
    <w:rsid w:val="005A5EA6"/>
    <w:rsid w:val="005B0EA8"/>
    <w:rsid w:val="005B1B33"/>
    <w:rsid w:val="005B7E63"/>
    <w:rsid w:val="005C074B"/>
    <w:rsid w:val="005C5F0E"/>
    <w:rsid w:val="005D0D2C"/>
    <w:rsid w:val="005D4AEA"/>
    <w:rsid w:val="005D4B12"/>
    <w:rsid w:val="005D5E20"/>
    <w:rsid w:val="005E22E7"/>
    <w:rsid w:val="005E7893"/>
    <w:rsid w:val="00600087"/>
    <w:rsid w:val="0060071B"/>
    <w:rsid w:val="00601D58"/>
    <w:rsid w:val="00607BDD"/>
    <w:rsid w:val="00612D77"/>
    <w:rsid w:val="0061323D"/>
    <w:rsid w:val="00614DBD"/>
    <w:rsid w:val="00617104"/>
    <w:rsid w:val="006213A5"/>
    <w:rsid w:val="00622DB0"/>
    <w:rsid w:val="00623851"/>
    <w:rsid w:val="006250CF"/>
    <w:rsid w:val="006406FD"/>
    <w:rsid w:val="00641EE7"/>
    <w:rsid w:val="00642FB2"/>
    <w:rsid w:val="00643A37"/>
    <w:rsid w:val="00646F6E"/>
    <w:rsid w:val="006608C7"/>
    <w:rsid w:val="00660CD8"/>
    <w:rsid w:val="00661762"/>
    <w:rsid w:val="00664B21"/>
    <w:rsid w:val="006709C1"/>
    <w:rsid w:val="00680810"/>
    <w:rsid w:val="006816EA"/>
    <w:rsid w:val="00690073"/>
    <w:rsid w:val="00694CD3"/>
    <w:rsid w:val="006A20A7"/>
    <w:rsid w:val="006A6DAE"/>
    <w:rsid w:val="006B0314"/>
    <w:rsid w:val="006B31D0"/>
    <w:rsid w:val="006B633B"/>
    <w:rsid w:val="006C0AB1"/>
    <w:rsid w:val="006C4395"/>
    <w:rsid w:val="006C7BB0"/>
    <w:rsid w:val="006D022F"/>
    <w:rsid w:val="006D081B"/>
    <w:rsid w:val="006D17C8"/>
    <w:rsid w:val="006D4DD1"/>
    <w:rsid w:val="006E655E"/>
    <w:rsid w:val="006F3092"/>
    <w:rsid w:val="006F4024"/>
    <w:rsid w:val="006F6DB4"/>
    <w:rsid w:val="006F722E"/>
    <w:rsid w:val="006F7381"/>
    <w:rsid w:val="00701187"/>
    <w:rsid w:val="007056D7"/>
    <w:rsid w:val="00710816"/>
    <w:rsid w:val="00712915"/>
    <w:rsid w:val="00723A71"/>
    <w:rsid w:val="00725AD6"/>
    <w:rsid w:val="0073078D"/>
    <w:rsid w:val="00731349"/>
    <w:rsid w:val="00736A28"/>
    <w:rsid w:val="00744114"/>
    <w:rsid w:val="00751690"/>
    <w:rsid w:val="00755679"/>
    <w:rsid w:val="00760BF0"/>
    <w:rsid w:val="00774C51"/>
    <w:rsid w:val="00775B15"/>
    <w:rsid w:val="007800C9"/>
    <w:rsid w:val="00780738"/>
    <w:rsid w:val="00782BF8"/>
    <w:rsid w:val="00783336"/>
    <w:rsid w:val="0079054F"/>
    <w:rsid w:val="00797613"/>
    <w:rsid w:val="007A2E2A"/>
    <w:rsid w:val="007A4C24"/>
    <w:rsid w:val="007A4CCD"/>
    <w:rsid w:val="007A56F6"/>
    <w:rsid w:val="007A5C9C"/>
    <w:rsid w:val="007B54D9"/>
    <w:rsid w:val="007B57A5"/>
    <w:rsid w:val="007D4F87"/>
    <w:rsid w:val="007E2556"/>
    <w:rsid w:val="007E4880"/>
    <w:rsid w:val="007E7076"/>
    <w:rsid w:val="007F2F40"/>
    <w:rsid w:val="007F3E61"/>
    <w:rsid w:val="008006F0"/>
    <w:rsid w:val="00803F7F"/>
    <w:rsid w:val="00820F15"/>
    <w:rsid w:val="00821A81"/>
    <w:rsid w:val="00827327"/>
    <w:rsid w:val="00827574"/>
    <w:rsid w:val="0083161D"/>
    <w:rsid w:val="00832A7B"/>
    <w:rsid w:val="00842C5F"/>
    <w:rsid w:val="00851580"/>
    <w:rsid w:val="00871FC8"/>
    <w:rsid w:val="008720F8"/>
    <w:rsid w:val="00872D37"/>
    <w:rsid w:val="00877311"/>
    <w:rsid w:val="008A1371"/>
    <w:rsid w:val="008A3B0C"/>
    <w:rsid w:val="008B0012"/>
    <w:rsid w:val="008B0200"/>
    <w:rsid w:val="008B08A6"/>
    <w:rsid w:val="008B5249"/>
    <w:rsid w:val="008B715A"/>
    <w:rsid w:val="008B7AFD"/>
    <w:rsid w:val="008B7FCB"/>
    <w:rsid w:val="008C0BD6"/>
    <w:rsid w:val="008C3347"/>
    <w:rsid w:val="008D1A10"/>
    <w:rsid w:val="008D78EB"/>
    <w:rsid w:val="008F13C9"/>
    <w:rsid w:val="008F5908"/>
    <w:rsid w:val="008F7047"/>
    <w:rsid w:val="0090546D"/>
    <w:rsid w:val="009131C1"/>
    <w:rsid w:val="00917DD4"/>
    <w:rsid w:val="00932ABB"/>
    <w:rsid w:val="00940B5B"/>
    <w:rsid w:val="0094725A"/>
    <w:rsid w:val="00952999"/>
    <w:rsid w:val="00957F64"/>
    <w:rsid w:val="00962485"/>
    <w:rsid w:val="0096464F"/>
    <w:rsid w:val="009854EB"/>
    <w:rsid w:val="00986167"/>
    <w:rsid w:val="009877CE"/>
    <w:rsid w:val="009949D4"/>
    <w:rsid w:val="00994AFD"/>
    <w:rsid w:val="0099567F"/>
    <w:rsid w:val="0099585F"/>
    <w:rsid w:val="009B5D30"/>
    <w:rsid w:val="009C086B"/>
    <w:rsid w:val="009C0E43"/>
    <w:rsid w:val="009C59BD"/>
    <w:rsid w:val="009C6D1B"/>
    <w:rsid w:val="009E23C2"/>
    <w:rsid w:val="009E7A64"/>
    <w:rsid w:val="009F0022"/>
    <w:rsid w:val="009F0222"/>
    <w:rsid w:val="009F2039"/>
    <w:rsid w:val="009F3931"/>
    <w:rsid w:val="009F42F4"/>
    <w:rsid w:val="009F7BC8"/>
    <w:rsid w:val="00A05046"/>
    <w:rsid w:val="00A06429"/>
    <w:rsid w:val="00A1661E"/>
    <w:rsid w:val="00A227B5"/>
    <w:rsid w:val="00A240BD"/>
    <w:rsid w:val="00A301D5"/>
    <w:rsid w:val="00A371A0"/>
    <w:rsid w:val="00A374AF"/>
    <w:rsid w:val="00A41D12"/>
    <w:rsid w:val="00A43152"/>
    <w:rsid w:val="00A44E1E"/>
    <w:rsid w:val="00A47A42"/>
    <w:rsid w:val="00A51A34"/>
    <w:rsid w:val="00A53311"/>
    <w:rsid w:val="00A5416D"/>
    <w:rsid w:val="00A54A3B"/>
    <w:rsid w:val="00A5570D"/>
    <w:rsid w:val="00A602EF"/>
    <w:rsid w:val="00A7079B"/>
    <w:rsid w:val="00A70F1E"/>
    <w:rsid w:val="00A90D2C"/>
    <w:rsid w:val="00A919E6"/>
    <w:rsid w:val="00AA0D99"/>
    <w:rsid w:val="00AA1E42"/>
    <w:rsid w:val="00AA2306"/>
    <w:rsid w:val="00AA39ED"/>
    <w:rsid w:val="00AA40DB"/>
    <w:rsid w:val="00AA54C9"/>
    <w:rsid w:val="00AA6616"/>
    <w:rsid w:val="00AB21BF"/>
    <w:rsid w:val="00AB3986"/>
    <w:rsid w:val="00AB4689"/>
    <w:rsid w:val="00AB79E1"/>
    <w:rsid w:val="00AC7A8E"/>
    <w:rsid w:val="00AD339B"/>
    <w:rsid w:val="00AE08A2"/>
    <w:rsid w:val="00AE2E83"/>
    <w:rsid w:val="00AE368D"/>
    <w:rsid w:val="00AE6446"/>
    <w:rsid w:val="00AE79B0"/>
    <w:rsid w:val="00AF61D5"/>
    <w:rsid w:val="00B01ACC"/>
    <w:rsid w:val="00B03F30"/>
    <w:rsid w:val="00B068D2"/>
    <w:rsid w:val="00B10CA3"/>
    <w:rsid w:val="00B12936"/>
    <w:rsid w:val="00B14739"/>
    <w:rsid w:val="00B1749D"/>
    <w:rsid w:val="00B179A4"/>
    <w:rsid w:val="00B23BCC"/>
    <w:rsid w:val="00B250AE"/>
    <w:rsid w:val="00B25474"/>
    <w:rsid w:val="00B26424"/>
    <w:rsid w:val="00B27E96"/>
    <w:rsid w:val="00B32BFC"/>
    <w:rsid w:val="00B36963"/>
    <w:rsid w:val="00B3785A"/>
    <w:rsid w:val="00B42307"/>
    <w:rsid w:val="00B428EC"/>
    <w:rsid w:val="00B50A35"/>
    <w:rsid w:val="00B5368B"/>
    <w:rsid w:val="00B555C3"/>
    <w:rsid w:val="00B61AF7"/>
    <w:rsid w:val="00B62CE7"/>
    <w:rsid w:val="00B71E40"/>
    <w:rsid w:val="00B81829"/>
    <w:rsid w:val="00B82944"/>
    <w:rsid w:val="00B86AB6"/>
    <w:rsid w:val="00B95878"/>
    <w:rsid w:val="00BA2A6C"/>
    <w:rsid w:val="00BA64FA"/>
    <w:rsid w:val="00BA7DA8"/>
    <w:rsid w:val="00BB1447"/>
    <w:rsid w:val="00BC44E7"/>
    <w:rsid w:val="00BC51B8"/>
    <w:rsid w:val="00BC76BD"/>
    <w:rsid w:val="00BD4E8F"/>
    <w:rsid w:val="00BE044F"/>
    <w:rsid w:val="00BE19D8"/>
    <w:rsid w:val="00BE2D36"/>
    <w:rsid w:val="00BE3DF1"/>
    <w:rsid w:val="00BE7B82"/>
    <w:rsid w:val="00BF533C"/>
    <w:rsid w:val="00BF61C1"/>
    <w:rsid w:val="00C04C88"/>
    <w:rsid w:val="00C05C52"/>
    <w:rsid w:val="00C07A05"/>
    <w:rsid w:val="00C146B7"/>
    <w:rsid w:val="00C33499"/>
    <w:rsid w:val="00C42BBE"/>
    <w:rsid w:val="00C44A2C"/>
    <w:rsid w:val="00C527E0"/>
    <w:rsid w:val="00C52E06"/>
    <w:rsid w:val="00C54365"/>
    <w:rsid w:val="00C6181D"/>
    <w:rsid w:val="00C854D7"/>
    <w:rsid w:val="00C8585D"/>
    <w:rsid w:val="00C86900"/>
    <w:rsid w:val="00C90B15"/>
    <w:rsid w:val="00C96E28"/>
    <w:rsid w:val="00CA217C"/>
    <w:rsid w:val="00CA4D7D"/>
    <w:rsid w:val="00CB344D"/>
    <w:rsid w:val="00CB51CF"/>
    <w:rsid w:val="00CB75E3"/>
    <w:rsid w:val="00CB7A41"/>
    <w:rsid w:val="00CC0145"/>
    <w:rsid w:val="00CC42EE"/>
    <w:rsid w:val="00CC4CBF"/>
    <w:rsid w:val="00CD4CCF"/>
    <w:rsid w:val="00CD7BBB"/>
    <w:rsid w:val="00D03937"/>
    <w:rsid w:val="00D0517D"/>
    <w:rsid w:val="00D0623B"/>
    <w:rsid w:val="00D1389A"/>
    <w:rsid w:val="00D23E7C"/>
    <w:rsid w:val="00D26BAA"/>
    <w:rsid w:val="00D30153"/>
    <w:rsid w:val="00D33DE9"/>
    <w:rsid w:val="00D35780"/>
    <w:rsid w:val="00D372A0"/>
    <w:rsid w:val="00D37416"/>
    <w:rsid w:val="00D37BAD"/>
    <w:rsid w:val="00D41C5D"/>
    <w:rsid w:val="00D4625F"/>
    <w:rsid w:val="00D52A52"/>
    <w:rsid w:val="00D60773"/>
    <w:rsid w:val="00D65544"/>
    <w:rsid w:val="00D662B7"/>
    <w:rsid w:val="00D7142F"/>
    <w:rsid w:val="00D73ACF"/>
    <w:rsid w:val="00D76129"/>
    <w:rsid w:val="00D76C17"/>
    <w:rsid w:val="00D81394"/>
    <w:rsid w:val="00D879E8"/>
    <w:rsid w:val="00D9372E"/>
    <w:rsid w:val="00D9379E"/>
    <w:rsid w:val="00D93E79"/>
    <w:rsid w:val="00D962E3"/>
    <w:rsid w:val="00DA30AC"/>
    <w:rsid w:val="00DA5DEB"/>
    <w:rsid w:val="00DA6B39"/>
    <w:rsid w:val="00DA725D"/>
    <w:rsid w:val="00DB26F2"/>
    <w:rsid w:val="00DB392A"/>
    <w:rsid w:val="00DC0946"/>
    <w:rsid w:val="00DC3D60"/>
    <w:rsid w:val="00DC6544"/>
    <w:rsid w:val="00DC6C2F"/>
    <w:rsid w:val="00DD1264"/>
    <w:rsid w:val="00DD5051"/>
    <w:rsid w:val="00DE44FD"/>
    <w:rsid w:val="00DE592D"/>
    <w:rsid w:val="00DF09FC"/>
    <w:rsid w:val="00DF3166"/>
    <w:rsid w:val="00E011B3"/>
    <w:rsid w:val="00E024E5"/>
    <w:rsid w:val="00E0733F"/>
    <w:rsid w:val="00E122DF"/>
    <w:rsid w:val="00E16C83"/>
    <w:rsid w:val="00E17946"/>
    <w:rsid w:val="00E24197"/>
    <w:rsid w:val="00E34D9D"/>
    <w:rsid w:val="00E3500A"/>
    <w:rsid w:val="00E40948"/>
    <w:rsid w:val="00E42A62"/>
    <w:rsid w:val="00E47197"/>
    <w:rsid w:val="00E54AD7"/>
    <w:rsid w:val="00E5726C"/>
    <w:rsid w:val="00E606DD"/>
    <w:rsid w:val="00E61261"/>
    <w:rsid w:val="00E62647"/>
    <w:rsid w:val="00E66474"/>
    <w:rsid w:val="00E710A2"/>
    <w:rsid w:val="00E72B41"/>
    <w:rsid w:val="00E74252"/>
    <w:rsid w:val="00E75AC2"/>
    <w:rsid w:val="00E80AB5"/>
    <w:rsid w:val="00E81722"/>
    <w:rsid w:val="00E83430"/>
    <w:rsid w:val="00E84173"/>
    <w:rsid w:val="00E9332E"/>
    <w:rsid w:val="00E94942"/>
    <w:rsid w:val="00E95FB8"/>
    <w:rsid w:val="00E97C7B"/>
    <w:rsid w:val="00EA6DE8"/>
    <w:rsid w:val="00EB36CE"/>
    <w:rsid w:val="00EC02E3"/>
    <w:rsid w:val="00ED2163"/>
    <w:rsid w:val="00ED2FDA"/>
    <w:rsid w:val="00ED709C"/>
    <w:rsid w:val="00EE581E"/>
    <w:rsid w:val="00EE6580"/>
    <w:rsid w:val="00F030BA"/>
    <w:rsid w:val="00F103EE"/>
    <w:rsid w:val="00F13DB3"/>
    <w:rsid w:val="00F15F07"/>
    <w:rsid w:val="00F17166"/>
    <w:rsid w:val="00F24CE8"/>
    <w:rsid w:val="00F24EAC"/>
    <w:rsid w:val="00F25986"/>
    <w:rsid w:val="00F2615D"/>
    <w:rsid w:val="00F31A88"/>
    <w:rsid w:val="00F31CFC"/>
    <w:rsid w:val="00F3249F"/>
    <w:rsid w:val="00F41A70"/>
    <w:rsid w:val="00F52365"/>
    <w:rsid w:val="00F564E8"/>
    <w:rsid w:val="00F739F2"/>
    <w:rsid w:val="00F76065"/>
    <w:rsid w:val="00F77272"/>
    <w:rsid w:val="00F83616"/>
    <w:rsid w:val="00F844AE"/>
    <w:rsid w:val="00F85272"/>
    <w:rsid w:val="00F9228E"/>
    <w:rsid w:val="00F97D6D"/>
    <w:rsid w:val="00FA07FD"/>
    <w:rsid w:val="00FA368D"/>
    <w:rsid w:val="00FA3C44"/>
    <w:rsid w:val="00FA433F"/>
    <w:rsid w:val="00FA5204"/>
    <w:rsid w:val="00FA74E1"/>
    <w:rsid w:val="00FC2805"/>
    <w:rsid w:val="00FC2FDB"/>
    <w:rsid w:val="00FC76E6"/>
    <w:rsid w:val="00FD6A59"/>
    <w:rsid w:val="00FE48E7"/>
    <w:rsid w:val="00FE5C30"/>
    <w:rsid w:val="00FF09D6"/>
    <w:rsid w:val="00FF6904"/>
    <w:rsid w:val="01119A2B"/>
    <w:rsid w:val="01617A5C"/>
    <w:rsid w:val="03C6A95F"/>
    <w:rsid w:val="054089DD"/>
    <w:rsid w:val="07DB971E"/>
    <w:rsid w:val="0A00E78B"/>
    <w:rsid w:val="0A90E453"/>
    <w:rsid w:val="0BBF68D3"/>
    <w:rsid w:val="0C2DDDC7"/>
    <w:rsid w:val="0E0B30C0"/>
    <w:rsid w:val="0E969A6F"/>
    <w:rsid w:val="0F147719"/>
    <w:rsid w:val="0FF9EC90"/>
    <w:rsid w:val="100BCE38"/>
    <w:rsid w:val="100CFD3C"/>
    <w:rsid w:val="11A85432"/>
    <w:rsid w:val="126700F6"/>
    <w:rsid w:val="12F3DA16"/>
    <w:rsid w:val="131A8831"/>
    <w:rsid w:val="137684F9"/>
    <w:rsid w:val="13884B96"/>
    <w:rsid w:val="138D1548"/>
    <w:rsid w:val="13E64ECD"/>
    <w:rsid w:val="141B29CE"/>
    <w:rsid w:val="14C23FD3"/>
    <w:rsid w:val="1513B7C8"/>
    <w:rsid w:val="151FE0A7"/>
    <w:rsid w:val="15219774"/>
    <w:rsid w:val="1555F5DE"/>
    <w:rsid w:val="15CD73D4"/>
    <w:rsid w:val="179911F5"/>
    <w:rsid w:val="17DE97D5"/>
    <w:rsid w:val="18819801"/>
    <w:rsid w:val="19266EBC"/>
    <w:rsid w:val="1AE8E8A6"/>
    <w:rsid w:val="1AF92BE4"/>
    <w:rsid w:val="1B370E48"/>
    <w:rsid w:val="1CF3B03E"/>
    <w:rsid w:val="1D7417FA"/>
    <w:rsid w:val="1D7ABB4E"/>
    <w:rsid w:val="1D864150"/>
    <w:rsid w:val="1FE1CA37"/>
    <w:rsid w:val="205BAA71"/>
    <w:rsid w:val="20B1F6BC"/>
    <w:rsid w:val="20FB379F"/>
    <w:rsid w:val="220EAF98"/>
    <w:rsid w:val="222DCCFC"/>
    <w:rsid w:val="23AE1F37"/>
    <w:rsid w:val="23F0FA0B"/>
    <w:rsid w:val="242E70EF"/>
    <w:rsid w:val="266B8191"/>
    <w:rsid w:val="268E2864"/>
    <w:rsid w:val="26D2321A"/>
    <w:rsid w:val="26F6330C"/>
    <w:rsid w:val="279EC11B"/>
    <w:rsid w:val="29B5C8A1"/>
    <w:rsid w:val="29FB5BB6"/>
    <w:rsid w:val="2A26876F"/>
    <w:rsid w:val="2AE29C6C"/>
    <w:rsid w:val="2BAB705A"/>
    <w:rsid w:val="2BED19C5"/>
    <w:rsid w:val="2C776ED2"/>
    <w:rsid w:val="2D9CE4EF"/>
    <w:rsid w:val="2E34755D"/>
    <w:rsid w:val="2FA51DA2"/>
    <w:rsid w:val="31BEC717"/>
    <w:rsid w:val="3435FD1A"/>
    <w:rsid w:val="34779464"/>
    <w:rsid w:val="34F48685"/>
    <w:rsid w:val="35093804"/>
    <w:rsid w:val="361477F0"/>
    <w:rsid w:val="36442FD3"/>
    <w:rsid w:val="370DA69A"/>
    <w:rsid w:val="37F64088"/>
    <w:rsid w:val="38A58399"/>
    <w:rsid w:val="3956787D"/>
    <w:rsid w:val="3A7AF34F"/>
    <w:rsid w:val="3ADE8D58"/>
    <w:rsid w:val="3BA94EE9"/>
    <w:rsid w:val="3CB868AD"/>
    <w:rsid w:val="3F08FFC2"/>
    <w:rsid w:val="3F787C60"/>
    <w:rsid w:val="3FE01952"/>
    <w:rsid w:val="40A73734"/>
    <w:rsid w:val="42FF585A"/>
    <w:rsid w:val="434E0508"/>
    <w:rsid w:val="436F252D"/>
    <w:rsid w:val="44256D8A"/>
    <w:rsid w:val="45212FDC"/>
    <w:rsid w:val="4538CAC1"/>
    <w:rsid w:val="4612849D"/>
    <w:rsid w:val="48657F6F"/>
    <w:rsid w:val="4B1CA9D5"/>
    <w:rsid w:val="4B3A123D"/>
    <w:rsid w:val="4BDB2555"/>
    <w:rsid w:val="4BDB7E6D"/>
    <w:rsid w:val="4C5C742F"/>
    <w:rsid w:val="4CC1A680"/>
    <w:rsid w:val="4DD286DB"/>
    <w:rsid w:val="4E7A5475"/>
    <w:rsid w:val="4EE201B0"/>
    <w:rsid w:val="4F755D86"/>
    <w:rsid w:val="4FAAF4AE"/>
    <w:rsid w:val="4FE28688"/>
    <w:rsid w:val="50789E4C"/>
    <w:rsid w:val="510189C5"/>
    <w:rsid w:val="51C9ADE6"/>
    <w:rsid w:val="524041CD"/>
    <w:rsid w:val="529E05F3"/>
    <w:rsid w:val="52C07C0D"/>
    <w:rsid w:val="52C8D04D"/>
    <w:rsid w:val="536FA465"/>
    <w:rsid w:val="5405CED9"/>
    <w:rsid w:val="540C9BB2"/>
    <w:rsid w:val="556FBE75"/>
    <w:rsid w:val="56043D9D"/>
    <w:rsid w:val="5632D358"/>
    <w:rsid w:val="579EA66B"/>
    <w:rsid w:val="57C57AC2"/>
    <w:rsid w:val="582466D1"/>
    <w:rsid w:val="598D3ECE"/>
    <w:rsid w:val="5C166E79"/>
    <w:rsid w:val="5CFAD7F2"/>
    <w:rsid w:val="5D6B64BF"/>
    <w:rsid w:val="5DB1FB3F"/>
    <w:rsid w:val="5EB0D099"/>
    <w:rsid w:val="5EBDB2F9"/>
    <w:rsid w:val="5FC31877"/>
    <w:rsid w:val="603DB0E5"/>
    <w:rsid w:val="60F553D9"/>
    <w:rsid w:val="61A05277"/>
    <w:rsid w:val="61BCC05D"/>
    <w:rsid w:val="62D3FFF3"/>
    <w:rsid w:val="6433808A"/>
    <w:rsid w:val="64B9C48A"/>
    <w:rsid w:val="651A2DB4"/>
    <w:rsid w:val="6555C5EF"/>
    <w:rsid w:val="6598A947"/>
    <w:rsid w:val="670C7F17"/>
    <w:rsid w:val="672FF3D5"/>
    <w:rsid w:val="68E9F477"/>
    <w:rsid w:val="68FE05B7"/>
    <w:rsid w:val="69624D8C"/>
    <w:rsid w:val="6AAB80D7"/>
    <w:rsid w:val="6C0B071D"/>
    <w:rsid w:val="6C5693DF"/>
    <w:rsid w:val="6C75D339"/>
    <w:rsid w:val="6C7E8821"/>
    <w:rsid w:val="6D3A9414"/>
    <w:rsid w:val="6D8A06B3"/>
    <w:rsid w:val="6E5B1436"/>
    <w:rsid w:val="6F1C98CE"/>
    <w:rsid w:val="6F556D32"/>
    <w:rsid w:val="71CB2746"/>
    <w:rsid w:val="7212748D"/>
    <w:rsid w:val="725775F9"/>
    <w:rsid w:val="735CD9A4"/>
    <w:rsid w:val="75223921"/>
    <w:rsid w:val="75C127B5"/>
    <w:rsid w:val="771FB5AC"/>
    <w:rsid w:val="77379E27"/>
    <w:rsid w:val="775C8264"/>
    <w:rsid w:val="77C6ACB8"/>
    <w:rsid w:val="77CEEDEE"/>
    <w:rsid w:val="7841F636"/>
    <w:rsid w:val="784D92D1"/>
    <w:rsid w:val="78DA7E1E"/>
    <w:rsid w:val="795C0AEA"/>
    <w:rsid w:val="7A8FF735"/>
    <w:rsid w:val="7AC9B3D1"/>
    <w:rsid w:val="7ADF1C01"/>
    <w:rsid w:val="7C7F17B5"/>
    <w:rsid w:val="7DC25265"/>
    <w:rsid w:val="7E028006"/>
    <w:rsid w:val="7F3D2A11"/>
    <w:rsid w:val="7FE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5B11"/>
  <w15:chartTrackingRefBased/>
  <w15:docId w15:val="{6BF73266-CECF-4990-9027-2C82AB68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86"/>
    <w:pPr>
      <w:spacing w:line="279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2E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E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E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E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E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E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E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E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E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E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E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E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E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E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E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A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E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A2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E2A"/>
    <w:pPr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A2E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E2A"/>
    <w:pPr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A2E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E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E2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24ED9"/>
    <w:pPr>
      <w:tabs>
        <w:tab w:val="center" w:pos="4252"/>
        <w:tab w:val="right" w:pos="8504"/>
      </w:tabs>
      <w:spacing w:after="0" w:line="240" w:lineRule="auto"/>
    </w:pPr>
    <w:rPr>
      <w:kern w:val="2"/>
      <w:sz w:val="22"/>
      <w:szCs w:val="2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324ED9"/>
  </w:style>
  <w:style w:type="paragraph" w:styleId="Piedepgina">
    <w:name w:val="footer"/>
    <w:basedOn w:val="Normal"/>
    <w:link w:val="PiedepginaCar"/>
    <w:uiPriority w:val="99"/>
    <w:unhideWhenUsed/>
    <w:rsid w:val="00324ED9"/>
    <w:pPr>
      <w:tabs>
        <w:tab w:val="center" w:pos="4252"/>
        <w:tab w:val="right" w:pos="8504"/>
      </w:tabs>
      <w:spacing w:after="0" w:line="240" w:lineRule="auto"/>
    </w:pPr>
    <w:rPr>
      <w:kern w:val="2"/>
      <w:sz w:val="22"/>
      <w:szCs w:val="2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4ED9"/>
  </w:style>
  <w:style w:type="paragraph" w:styleId="Revisin">
    <w:name w:val="Revision"/>
    <w:hidden/>
    <w:uiPriority w:val="99"/>
    <w:semiHidden/>
    <w:rsid w:val="00310CD1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9C6D1B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5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B5C0A"/>
    <w:rPr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C0A"/>
    <w:rPr>
      <w:b/>
      <w:bCs/>
      <w:kern w:val="0"/>
      <w:sz w:val="20"/>
      <w:szCs w:val="20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A3A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F41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41A70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A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lga\Documents\Plantillas%20personalizadas%20de%20Office\ITESO%20Trabajo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B4FDA610FB0E47BDC073714F75DB3A" ma:contentTypeVersion="12" ma:contentTypeDescription="Crear nuevo documento." ma:contentTypeScope="" ma:versionID="0ce56c47e43f9e3f3d625984764562ba">
  <xsd:schema xmlns:xsd="http://www.w3.org/2001/XMLSchema" xmlns:xs="http://www.w3.org/2001/XMLSchema" xmlns:p="http://schemas.microsoft.com/office/2006/metadata/properties" xmlns:ns3="bfed929c-ee71-43ab-af94-c10329cba7c8" xmlns:ns4="b957cee3-c316-4239-b219-2740b4944d1e" targetNamespace="http://schemas.microsoft.com/office/2006/metadata/properties" ma:root="true" ma:fieldsID="2ce1235c7ffc552abe1932d5e9bdc9ad" ns3:_="" ns4:_="">
    <xsd:import namespace="bfed929c-ee71-43ab-af94-c10329cba7c8"/>
    <xsd:import namespace="b957cee3-c316-4239-b219-2740b4944d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d929c-ee71-43ab-af94-c10329cba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7cee3-c316-4239-b219-2740b4944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57cee3-c316-4239-b219-2740b4944d1e" xsi:nil="true"/>
  </documentManagement>
</p:properties>
</file>

<file path=customXml/itemProps1.xml><?xml version="1.0" encoding="utf-8"?>
<ds:datastoreItem xmlns:ds="http://schemas.openxmlformats.org/officeDocument/2006/customXml" ds:itemID="{7ECDFDD4-5842-44C5-8305-A624308EF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318901-C5E5-4BE5-A666-52CFBA18A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d929c-ee71-43ab-af94-c10329cba7c8"/>
    <ds:schemaRef ds:uri="b957cee3-c316-4239-b219-2740b4944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797F9-971E-40A1-A868-017377A4D271}">
  <ds:schemaRefs>
    <ds:schemaRef ds:uri="http://schemas.microsoft.com/office/2006/metadata/properties"/>
    <ds:schemaRef ds:uri="http://schemas.microsoft.com/office/infopath/2007/PartnerControls"/>
    <ds:schemaRef ds:uri="b957cee3-c316-4239-b219-2740b4944d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ITESO Trabajo Word</Template>
  <TotalTime>7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| PMD</dc:title>
  <dc:subject>DES</dc:subject>
  <dc:creator>Jorge Ponce Martin</dc:creator>
  <cp:keywords/>
  <dc:description/>
  <cp:lastModifiedBy>PONCE MARTIN, JORGE ARTURO</cp:lastModifiedBy>
  <cp:revision>1</cp:revision>
  <dcterms:created xsi:type="dcterms:W3CDTF">2025-08-31T18:57:00Z</dcterms:created>
  <dcterms:modified xsi:type="dcterms:W3CDTF">2025-08-31T19:04:00Z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0x010100ABB4FDA610FB0E47BDC073714F75DB3A</vt:lpwstr>
  </property>
</Properties>
</file>