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4FC97" w14:textId="77777777" w:rsidR="00141F52" w:rsidRPr="00227C2A" w:rsidRDefault="00141F52" w:rsidP="00141F52">
      <w:pPr>
        <w:spacing w:after="0" w:line="240" w:lineRule="auto"/>
        <w:jc w:val="center"/>
        <w:rPr>
          <w:rFonts w:ascii="Times New Roman" w:hAnsi="Times New Roman" w:cs="Times New Roman"/>
          <w:lang w:eastAsia="es-ES"/>
        </w:rPr>
      </w:pPr>
      <w:r w:rsidRPr="00227C2A">
        <w:rPr>
          <w:sz w:val="20"/>
          <w:szCs w:val="20"/>
          <w:lang w:eastAsia="es-ES"/>
        </w:rPr>
        <w:t>INSTITUTO TECNOLÓGICO Y DE ESTUDIOS SUPERIORES DE OCCIDENTE</w:t>
      </w:r>
    </w:p>
    <w:p w14:paraId="4C3B0A4A" w14:textId="77777777" w:rsidR="00141F52" w:rsidRPr="00227C2A" w:rsidRDefault="00141F52" w:rsidP="00141F52">
      <w:pPr>
        <w:spacing w:after="0" w:line="240" w:lineRule="auto"/>
        <w:jc w:val="center"/>
        <w:rPr>
          <w:rFonts w:ascii="Times New Roman" w:eastAsia="Times New Roman" w:hAnsi="Times New Roman" w:cs="Times New Roman"/>
          <w:lang w:eastAsia="es-ES"/>
        </w:rPr>
      </w:pPr>
      <w:r w:rsidRPr="00227C2A">
        <w:rPr>
          <w:rFonts w:ascii="Arial" w:eastAsia="Times New Roman" w:hAnsi="Arial" w:cs="Arial"/>
          <w:b/>
          <w:bCs/>
          <w:i/>
          <w:iCs/>
          <w:color w:val="000000"/>
          <w:sz w:val="20"/>
          <w:szCs w:val="20"/>
          <w:lang w:eastAsia="es-ES"/>
        </w:rPr>
        <w:t>DEPARTAMENTO DE PROCESOS TECNOLÓGICOS E INDUSTRIALES</w:t>
      </w:r>
    </w:p>
    <w:p w14:paraId="1006A622" w14:textId="77777777" w:rsidR="00141F52" w:rsidRPr="00AD086B" w:rsidRDefault="00141F52" w:rsidP="00141F52">
      <w:pPr>
        <w:spacing w:after="0" w:line="240" w:lineRule="auto"/>
        <w:jc w:val="center"/>
        <w:rPr>
          <w:rFonts w:ascii="Times New Roman" w:eastAsia="Times New Roman" w:hAnsi="Times New Roman" w:cs="Times New Roman"/>
          <w:lang w:eastAsia="es-ES"/>
        </w:rPr>
      </w:pPr>
    </w:p>
    <w:p w14:paraId="6A201362" w14:textId="77777777" w:rsidR="00141F52" w:rsidRPr="008D21AD" w:rsidRDefault="00141F52" w:rsidP="00141F52">
      <w:pPr>
        <w:spacing w:after="0" w:line="240" w:lineRule="auto"/>
        <w:rPr>
          <w:rFonts w:ascii="Times New Roman" w:eastAsia="Times New Roman" w:hAnsi="Times New Roman" w:cs="Times New Roman"/>
          <w:sz w:val="22"/>
          <w:szCs w:val="22"/>
          <w:lang w:eastAsia="es-ES"/>
        </w:rPr>
      </w:pPr>
    </w:p>
    <w:p w14:paraId="6B9476CF" w14:textId="47B78AC7" w:rsidR="00141F52" w:rsidRPr="008D21AD" w:rsidRDefault="00D76129" w:rsidP="00141F52">
      <w:pPr>
        <w:spacing w:after="0" w:line="240" w:lineRule="auto"/>
        <w:jc w:val="center"/>
        <w:rPr>
          <w:rFonts w:ascii="Times New Roman" w:eastAsia="Times New Roman" w:hAnsi="Times New Roman" w:cs="Times New Roman"/>
          <w:sz w:val="32"/>
          <w:szCs w:val="32"/>
          <w:lang w:eastAsia="es-ES"/>
        </w:rPr>
      </w:pPr>
      <w:r>
        <w:rPr>
          <w:rFonts w:ascii="Arial" w:eastAsia="Times New Roman" w:hAnsi="Arial" w:cs="Arial"/>
          <w:b/>
          <w:bCs/>
          <w:color w:val="000000"/>
          <w:sz w:val="36"/>
          <w:szCs w:val="36"/>
          <w:lang w:eastAsia="es-ES"/>
        </w:rPr>
        <w:t>PROGRAMACIÓN PARA MINERIA DE DATOS</w:t>
      </w:r>
    </w:p>
    <w:p w14:paraId="399EC5BB" w14:textId="77777777" w:rsidR="00141F52" w:rsidRPr="00AD086B" w:rsidRDefault="00141F52" w:rsidP="00141F52">
      <w:pPr>
        <w:spacing w:after="240" w:line="240" w:lineRule="auto"/>
        <w:rPr>
          <w:rFonts w:ascii="Times New Roman" w:eastAsia="Times New Roman" w:hAnsi="Times New Roman" w:cs="Times New Roman"/>
          <w:lang w:eastAsia="es-ES"/>
        </w:rPr>
      </w:pPr>
    </w:p>
    <w:p w14:paraId="1B146B61" w14:textId="77777777" w:rsidR="00141F52" w:rsidRPr="00AD086B" w:rsidRDefault="00141F52" w:rsidP="00141F52">
      <w:pPr>
        <w:spacing w:after="0" w:line="240" w:lineRule="auto"/>
        <w:jc w:val="center"/>
        <w:rPr>
          <w:rFonts w:ascii="Times New Roman" w:eastAsia="Times New Roman" w:hAnsi="Times New Roman" w:cs="Times New Roman"/>
          <w:lang w:eastAsia="es-ES"/>
        </w:rPr>
      </w:pPr>
      <w:r w:rsidRPr="00AD086B">
        <w:rPr>
          <w:rFonts w:ascii="Arial" w:eastAsia="Times New Roman" w:hAnsi="Arial" w:cs="Arial"/>
          <w:b/>
          <w:bCs/>
          <w:color w:val="000000"/>
          <w:lang w:eastAsia="es-ES"/>
        </w:rPr>
        <w:t> </w:t>
      </w:r>
      <w:r w:rsidRPr="00AD086B">
        <w:rPr>
          <w:rFonts w:ascii="Arial" w:eastAsia="Times New Roman" w:hAnsi="Arial" w:cs="Arial"/>
          <w:b/>
          <w:bCs/>
          <w:noProof/>
          <w:color w:val="000000"/>
          <w:bdr w:val="none" w:sz="0" w:space="0" w:color="auto" w:frame="1"/>
          <w:lang w:eastAsia="es-ES"/>
        </w:rPr>
        <w:drawing>
          <wp:inline distT="0" distB="0" distL="0" distR="0" wp14:anchorId="5389788C" wp14:editId="5BE26667">
            <wp:extent cx="1649366" cy="2903220"/>
            <wp:effectExtent l="0" t="0" r="825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9988" cy="2921916"/>
                    </a:xfrm>
                    <a:prstGeom prst="rect">
                      <a:avLst/>
                    </a:prstGeom>
                    <a:noFill/>
                    <a:ln>
                      <a:noFill/>
                    </a:ln>
                  </pic:spPr>
                </pic:pic>
              </a:graphicData>
            </a:graphic>
          </wp:inline>
        </w:drawing>
      </w:r>
    </w:p>
    <w:p w14:paraId="796836E9" w14:textId="77777777" w:rsidR="00141F52" w:rsidRPr="00564E66" w:rsidRDefault="00141F52" w:rsidP="00141F52">
      <w:pPr>
        <w:spacing w:after="0" w:line="240" w:lineRule="auto"/>
        <w:rPr>
          <w:rFonts w:ascii="Times New Roman" w:eastAsia="Times New Roman" w:hAnsi="Times New Roman" w:cs="Times New Roman"/>
          <w:lang w:val="en-US" w:eastAsia="es-ES"/>
        </w:rPr>
      </w:pPr>
      <w:r w:rsidRPr="00564E66">
        <w:rPr>
          <w:rFonts w:ascii="Arial" w:eastAsia="Times New Roman" w:hAnsi="Arial" w:cs="Arial"/>
          <w:b/>
          <w:bCs/>
          <w:color w:val="000000"/>
          <w:lang w:val="en-US" w:eastAsia="es-ES"/>
        </w:rPr>
        <w:t> </w:t>
      </w:r>
    </w:p>
    <w:p w14:paraId="2E0F7E35" w14:textId="77777777" w:rsidR="00141F52" w:rsidRPr="00564E66" w:rsidRDefault="00141F52" w:rsidP="00141F52">
      <w:pPr>
        <w:spacing w:after="0" w:line="240" w:lineRule="auto"/>
        <w:rPr>
          <w:rFonts w:ascii="Times New Roman" w:eastAsia="Times New Roman" w:hAnsi="Times New Roman" w:cs="Times New Roman"/>
          <w:lang w:val="en-US" w:eastAsia="es-ES"/>
        </w:rPr>
      </w:pPr>
    </w:p>
    <w:p w14:paraId="236990F2" w14:textId="34A009A2" w:rsidR="00141F52" w:rsidRPr="00564E66" w:rsidRDefault="00D76129" w:rsidP="00141F52">
      <w:pPr>
        <w:spacing w:after="0" w:line="240" w:lineRule="auto"/>
        <w:jc w:val="center"/>
        <w:rPr>
          <w:rFonts w:ascii="Arial" w:eastAsia="Times New Roman" w:hAnsi="Arial" w:cs="Arial"/>
          <w:b/>
          <w:bCs/>
          <w:color w:val="000000"/>
          <w:sz w:val="36"/>
          <w:szCs w:val="36"/>
          <w:lang w:val="en-US" w:eastAsia="es-ES"/>
        </w:rPr>
      </w:pPr>
      <w:proofErr w:type="spellStart"/>
      <w:r w:rsidRPr="00564E66">
        <w:rPr>
          <w:rFonts w:ascii="Arial" w:eastAsia="Times New Roman" w:hAnsi="Arial" w:cs="Arial"/>
          <w:i/>
          <w:iCs/>
          <w:color w:val="000000"/>
          <w:sz w:val="28"/>
          <w:szCs w:val="28"/>
          <w:lang w:val="en-US" w:eastAsia="es-ES"/>
        </w:rPr>
        <w:t>Actividad</w:t>
      </w:r>
      <w:proofErr w:type="spellEnd"/>
      <w:r w:rsidRPr="00564E66">
        <w:rPr>
          <w:rFonts w:ascii="Arial" w:eastAsia="Times New Roman" w:hAnsi="Arial" w:cs="Arial"/>
          <w:i/>
          <w:iCs/>
          <w:color w:val="000000"/>
          <w:sz w:val="28"/>
          <w:szCs w:val="28"/>
          <w:lang w:val="en-US" w:eastAsia="es-ES"/>
        </w:rPr>
        <w:t xml:space="preserve"> 3</w:t>
      </w:r>
      <w:r w:rsidR="00141F52" w:rsidRPr="00564E66">
        <w:rPr>
          <w:rFonts w:ascii="Arial" w:eastAsia="Times New Roman" w:hAnsi="Arial" w:cs="Arial"/>
          <w:i/>
          <w:iCs/>
          <w:color w:val="000000"/>
          <w:sz w:val="28"/>
          <w:szCs w:val="28"/>
          <w:lang w:val="en-US" w:eastAsia="es-ES"/>
        </w:rPr>
        <w:t>:</w:t>
      </w:r>
      <w:r w:rsidR="00141F52" w:rsidRPr="00564E66">
        <w:rPr>
          <w:rFonts w:ascii="Arial" w:eastAsia="Times New Roman" w:hAnsi="Arial" w:cs="Arial"/>
          <w:i/>
          <w:iCs/>
          <w:color w:val="000000"/>
          <w:sz w:val="28"/>
          <w:szCs w:val="28"/>
          <w:lang w:val="en-US" w:eastAsia="es-ES"/>
        </w:rPr>
        <w:br/>
      </w:r>
      <w:r w:rsidRPr="00564E66">
        <w:rPr>
          <w:rFonts w:ascii="Arial" w:eastAsia="Times New Roman" w:hAnsi="Arial" w:cs="Arial"/>
          <w:b/>
          <w:bCs/>
          <w:color w:val="000000"/>
          <w:sz w:val="36"/>
          <w:szCs w:val="36"/>
          <w:lang w:val="en-US" w:eastAsia="es-ES"/>
        </w:rPr>
        <w:t>Coffee Machine</w:t>
      </w:r>
    </w:p>
    <w:p w14:paraId="23EA57A7" w14:textId="77777777" w:rsidR="00141F52" w:rsidRPr="00564E66" w:rsidRDefault="00141F52" w:rsidP="00141F52">
      <w:pPr>
        <w:spacing w:after="0" w:line="240" w:lineRule="auto"/>
        <w:jc w:val="center"/>
        <w:rPr>
          <w:rFonts w:ascii="Arial" w:eastAsia="Times New Roman" w:hAnsi="Arial" w:cs="Arial"/>
          <w:b/>
          <w:bCs/>
          <w:color w:val="000000"/>
          <w:sz w:val="28"/>
          <w:szCs w:val="28"/>
          <w:lang w:val="en-US" w:eastAsia="es-ES"/>
        </w:rPr>
      </w:pPr>
    </w:p>
    <w:p w14:paraId="70315CEF" w14:textId="77777777" w:rsidR="00141F52" w:rsidRPr="00564E66" w:rsidRDefault="00141F52" w:rsidP="00141F52">
      <w:pPr>
        <w:spacing w:after="0" w:line="240" w:lineRule="auto"/>
        <w:rPr>
          <w:rFonts w:ascii="Arial" w:eastAsia="Times New Roman" w:hAnsi="Arial" w:cs="Arial"/>
          <w:color w:val="000000"/>
          <w:lang w:val="en-US" w:eastAsia="es-ES"/>
        </w:rPr>
      </w:pPr>
      <w:r w:rsidRPr="00564E66">
        <w:rPr>
          <w:rFonts w:ascii="Arial" w:eastAsia="Times New Roman" w:hAnsi="Arial" w:cs="Arial"/>
          <w:color w:val="000000"/>
          <w:lang w:val="en-US" w:eastAsia="es-ES"/>
        </w:rPr>
        <w:t> </w:t>
      </w:r>
    </w:p>
    <w:p w14:paraId="30C730AA" w14:textId="77777777" w:rsidR="00141F52" w:rsidRPr="00564E66" w:rsidRDefault="00141F52" w:rsidP="00141F52">
      <w:pPr>
        <w:spacing w:after="0" w:line="240" w:lineRule="auto"/>
        <w:rPr>
          <w:rFonts w:ascii="Arial" w:eastAsia="Times New Roman" w:hAnsi="Arial" w:cs="Arial"/>
          <w:color w:val="000000"/>
          <w:lang w:val="en-US" w:eastAsia="es-ES"/>
        </w:rPr>
      </w:pPr>
    </w:p>
    <w:p w14:paraId="64A2BCB4" w14:textId="77777777" w:rsidR="00141F52" w:rsidRPr="00564E66" w:rsidRDefault="00141F52" w:rsidP="00141F52">
      <w:pPr>
        <w:spacing w:after="0" w:line="240" w:lineRule="auto"/>
        <w:rPr>
          <w:rFonts w:ascii="Times New Roman" w:eastAsia="Times New Roman" w:hAnsi="Times New Roman" w:cs="Times New Roman"/>
          <w:lang w:val="en-US" w:eastAsia="es-ES"/>
        </w:rPr>
      </w:pPr>
    </w:p>
    <w:p w14:paraId="62EC5B8C" w14:textId="2080E98C" w:rsidR="00D76129" w:rsidRPr="00564E66" w:rsidRDefault="00141F52" w:rsidP="00D76129">
      <w:pPr>
        <w:spacing w:after="0" w:line="360" w:lineRule="auto"/>
        <w:jc w:val="center"/>
        <w:rPr>
          <w:rFonts w:ascii="Source Sans Pro" w:eastAsia="Times New Roman" w:hAnsi="Source Sans Pro" w:cs="Arial"/>
          <w:i/>
          <w:iCs/>
          <w:color w:val="000000"/>
          <w:sz w:val="26"/>
          <w:szCs w:val="26"/>
          <w:lang w:val="en-US" w:eastAsia="es-ES"/>
        </w:rPr>
      </w:pPr>
      <w:r w:rsidRPr="00564E66">
        <w:rPr>
          <w:rFonts w:ascii="Arial" w:eastAsia="Times New Roman" w:hAnsi="Arial" w:cs="Arial"/>
          <w:i/>
          <w:iCs/>
          <w:color w:val="000000"/>
          <w:sz w:val="26"/>
          <w:szCs w:val="26"/>
          <w:lang w:val="en-US" w:eastAsia="es-ES"/>
        </w:rPr>
        <w:t>PRESENTA</w:t>
      </w:r>
      <w:r w:rsidRPr="00564E66">
        <w:rPr>
          <w:rFonts w:ascii="Source Sans Pro" w:eastAsia="Times New Roman" w:hAnsi="Source Sans Pro" w:cs="Arial"/>
          <w:i/>
          <w:iCs/>
          <w:color w:val="000000"/>
          <w:sz w:val="26"/>
          <w:szCs w:val="26"/>
          <w:lang w:val="en-US" w:eastAsia="es-ES"/>
        </w:rPr>
        <w:t>:</w:t>
      </w:r>
    </w:p>
    <w:p w14:paraId="4EE10710" w14:textId="5B53D751" w:rsidR="00141F52" w:rsidRPr="00564E66" w:rsidRDefault="00D76129" w:rsidP="00D76129">
      <w:pPr>
        <w:spacing w:after="0" w:line="360" w:lineRule="auto"/>
        <w:jc w:val="center"/>
        <w:rPr>
          <w:rFonts w:ascii="Arial" w:eastAsia="Times New Roman" w:hAnsi="Arial" w:cs="Arial"/>
          <w:color w:val="000000"/>
          <w:lang w:val="en-US" w:eastAsia="es-ES"/>
        </w:rPr>
      </w:pPr>
      <w:r w:rsidRPr="00564E66">
        <w:rPr>
          <w:rFonts w:ascii="Arial" w:eastAsia="Times New Roman" w:hAnsi="Arial" w:cs="Arial"/>
          <w:color w:val="000000"/>
          <w:lang w:val="en-US" w:eastAsia="es-ES"/>
        </w:rPr>
        <w:t>Jorge Ponce</w:t>
      </w:r>
    </w:p>
    <w:p w14:paraId="2CA0D65E" w14:textId="06DAFFEA" w:rsidR="00D76129" w:rsidRPr="00AD086B" w:rsidRDefault="00D76129" w:rsidP="00D76129">
      <w:pPr>
        <w:spacing w:after="0" w:line="360" w:lineRule="auto"/>
        <w:jc w:val="center"/>
        <w:rPr>
          <w:rFonts w:ascii="Times New Roman" w:eastAsia="Times New Roman" w:hAnsi="Times New Roman" w:cs="Times New Roman"/>
          <w:lang w:eastAsia="es-ES"/>
        </w:rPr>
      </w:pPr>
      <w:r>
        <w:rPr>
          <w:rFonts w:ascii="Arial" w:eastAsia="Times New Roman" w:hAnsi="Arial" w:cs="Arial"/>
          <w:color w:val="000000"/>
          <w:lang w:eastAsia="es-ES"/>
        </w:rPr>
        <w:t>Ángel Aceves</w:t>
      </w:r>
    </w:p>
    <w:p w14:paraId="29D8C2F0" w14:textId="77777777" w:rsidR="00141F52" w:rsidRDefault="00141F52" w:rsidP="00141F52">
      <w:pPr>
        <w:spacing w:after="0" w:line="240" w:lineRule="auto"/>
        <w:jc w:val="center"/>
        <w:rPr>
          <w:rFonts w:ascii="Times New Roman" w:eastAsia="Times New Roman" w:hAnsi="Times New Roman" w:cs="Times New Roman"/>
          <w:lang w:eastAsia="es-ES"/>
        </w:rPr>
      </w:pPr>
    </w:p>
    <w:p w14:paraId="7BBB27A8" w14:textId="77777777" w:rsidR="00141F52" w:rsidRDefault="00141F52" w:rsidP="00141F52">
      <w:pPr>
        <w:spacing w:after="0" w:line="240" w:lineRule="auto"/>
        <w:jc w:val="center"/>
        <w:rPr>
          <w:rFonts w:ascii="Times New Roman" w:eastAsia="Times New Roman" w:hAnsi="Times New Roman" w:cs="Times New Roman"/>
          <w:lang w:eastAsia="es-ES"/>
        </w:rPr>
      </w:pPr>
    </w:p>
    <w:p w14:paraId="55ED5A41" w14:textId="77777777" w:rsidR="00141F52" w:rsidRDefault="00141F52" w:rsidP="00141F52">
      <w:pPr>
        <w:spacing w:after="0" w:line="240" w:lineRule="auto"/>
        <w:jc w:val="center"/>
        <w:rPr>
          <w:rFonts w:ascii="Arial" w:eastAsia="Times New Roman" w:hAnsi="Arial" w:cs="Arial"/>
          <w:i/>
          <w:iCs/>
          <w:color w:val="000000"/>
          <w:sz w:val="26"/>
          <w:szCs w:val="26"/>
          <w:lang w:eastAsia="es-ES"/>
        </w:rPr>
      </w:pPr>
    </w:p>
    <w:p w14:paraId="0DAC6421" w14:textId="77777777" w:rsidR="00141F52" w:rsidRPr="00227C2A" w:rsidRDefault="00141F52" w:rsidP="00141F52">
      <w:pPr>
        <w:spacing w:after="0" w:line="240" w:lineRule="auto"/>
        <w:jc w:val="center"/>
        <w:rPr>
          <w:rFonts w:ascii="Source Sans Pro" w:eastAsia="Times New Roman" w:hAnsi="Source Sans Pro" w:cs="Arial"/>
          <w:i/>
          <w:iCs/>
          <w:color w:val="000000"/>
          <w:sz w:val="26"/>
          <w:szCs w:val="26"/>
          <w:lang w:eastAsia="es-ES"/>
        </w:rPr>
      </w:pPr>
      <w:r w:rsidRPr="00227C2A">
        <w:rPr>
          <w:rFonts w:ascii="Arial" w:eastAsia="Times New Roman" w:hAnsi="Arial" w:cs="Arial"/>
          <w:i/>
          <w:iCs/>
          <w:color w:val="000000"/>
          <w:sz w:val="26"/>
          <w:szCs w:val="26"/>
          <w:lang w:eastAsia="es-ES"/>
        </w:rPr>
        <w:t>PROFESOR</w:t>
      </w:r>
      <w:r w:rsidRPr="00227C2A">
        <w:rPr>
          <w:rFonts w:ascii="Source Sans Pro" w:eastAsia="Times New Roman" w:hAnsi="Source Sans Pro" w:cs="Arial"/>
          <w:i/>
          <w:iCs/>
          <w:color w:val="000000"/>
          <w:sz w:val="26"/>
          <w:szCs w:val="26"/>
          <w:lang w:eastAsia="es-ES"/>
        </w:rPr>
        <w:t>:</w:t>
      </w:r>
    </w:p>
    <w:p w14:paraId="298A0AC6" w14:textId="69AA1A6C" w:rsidR="00141F52" w:rsidRDefault="00D76129" w:rsidP="00141F52">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Miguel Tlapa Juárez</w:t>
      </w:r>
    </w:p>
    <w:p w14:paraId="2FCC1E08" w14:textId="77777777" w:rsidR="00141F52" w:rsidRDefault="00141F52" w:rsidP="00141F52">
      <w:pPr>
        <w:spacing w:after="0" w:line="240" w:lineRule="auto"/>
        <w:jc w:val="center"/>
        <w:rPr>
          <w:rFonts w:ascii="Arial" w:eastAsia="Times New Roman" w:hAnsi="Arial" w:cs="Arial"/>
          <w:color w:val="000000"/>
          <w:lang w:eastAsia="es-ES"/>
        </w:rPr>
      </w:pPr>
    </w:p>
    <w:p w14:paraId="44A8D30D" w14:textId="77777777" w:rsidR="00141F52" w:rsidRDefault="00141F52" w:rsidP="00141F52">
      <w:pPr>
        <w:spacing w:after="0" w:line="240" w:lineRule="auto"/>
        <w:jc w:val="center"/>
        <w:rPr>
          <w:rFonts w:ascii="Arial" w:eastAsia="Times New Roman" w:hAnsi="Arial" w:cs="Arial"/>
          <w:color w:val="000000"/>
          <w:lang w:eastAsia="es-ES"/>
        </w:rPr>
      </w:pPr>
    </w:p>
    <w:p w14:paraId="1BB571C4" w14:textId="77777777" w:rsidR="00141F52" w:rsidRDefault="00141F52" w:rsidP="00141F52">
      <w:pPr>
        <w:spacing w:after="0" w:line="240" w:lineRule="auto"/>
        <w:jc w:val="center"/>
        <w:rPr>
          <w:rFonts w:ascii="Arial" w:eastAsia="Times New Roman" w:hAnsi="Arial" w:cs="Arial"/>
          <w:color w:val="000000"/>
          <w:lang w:eastAsia="es-ES"/>
        </w:rPr>
      </w:pPr>
    </w:p>
    <w:p w14:paraId="1ADA3017" w14:textId="77777777" w:rsidR="00141F52" w:rsidRDefault="00141F52" w:rsidP="00141F52">
      <w:pPr>
        <w:spacing w:after="0" w:line="240" w:lineRule="auto"/>
        <w:rPr>
          <w:rFonts w:ascii="Arial Narrow" w:hAnsi="Arial Narrow" w:cs="Arial"/>
        </w:rPr>
      </w:pPr>
    </w:p>
    <w:p w14:paraId="7EE28B54" w14:textId="77777777" w:rsidR="00D76129" w:rsidRDefault="00D76129" w:rsidP="00141F52">
      <w:pPr>
        <w:spacing w:after="0" w:line="240" w:lineRule="auto"/>
        <w:rPr>
          <w:rFonts w:ascii="Arial Narrow" w:hAnsi="Arial Narrow" w:cs="Arial"/>
        </w:rPr>
      </w:pPr>
    </w:p>
    <w:p w14:paraId="56EAF1EF" w14:textId="77777777" w:rsidR="00D76129" w:rsidRDefault="00D76129" w:rsidP="00141F52">
      <w:pPr>
        <w:spacing w:after="0" w:line="240" w:lineRule="auto"/>
        <w:rPr>
          <w:rFonts w:ascii="Arial Narrow" w:hAnsi="Arial Narrow" w:cs="Arial"/>
        </w:rPr>
      </w:pPr>
    </w:p>
    <w:p w14:paraId="16BC7D95" w14:textId="77777777" w:rsidR="00D76129" w:rsidRDefault="00D76129" w:rsidP="00141F52">
      <w:pPr>
        <w:spacing w:after="0" w:line="240" w:lineRule="auto"/>
        <w:rPr>
          <w:rFonts w:ascii="Arial Narrow" w:hAnsi="Arial Narrow" w:cs="Arial"/>
        </w:rPr>
      </w:pPr>
    </w:p>
    <w:p w14:paraId="3F73AB90" w14:textId="358B70E8" w:rsidR="00141F52" w:rsidRDefault="00D76129" w:rsidP="00377D46">
      <w:pPr>
        <w:spacing w:after="0" w:line="240" w:lineRule="auto"/>
        <w:jc w:val="right"/>
      </w:pPr>
      <w:r>
        <w:rPr>
          <w:rFonts w:ascii="Arial Narrow" w:hAnsi="Arial Narrow" w:cs="Arial"/>
        </w:rPr>
        <w:t>31 de agosto del 2025</w:t>
      </w:r>
      <w:r w:rsidR="00141F52" w:rsidRPr="62019DC8">
        <w:rPr>
          <w:rFonts w:ascii="Arial Narrow" w:hAnsi="Arial Narrow" w:cs="Arial"/>
        </w:rPr>
        <w:t>. ITESO, Tlaquepaque, Jalisco</w:t>
      </w:r>
      <w:r w:rsidR="00141F52" w:rsidRPr="0054255F">
        <w:t>.</w:t>
      </w:r>
    </w:p>
    <w:p w14:paraId="1DB129F8" w14:textId="1A49ED33" w:rsidR="00D76129" w:rsidRDefault="00564E66" w:rsidP="00564E66">
      <w:pPr>
        <w:pStyle w:val="Subttulo"/>
      </w:pPr>
      <w:r>
        <w:lastRenderedPageBreak/>
        <w:t>Objetivo:</w:t>
      </w:r>
    </w:p>
    <w:p w14:paraId="05D4D361" w14:textId="462A58B5" w:rsidR="00564E66" w:rsidRDefault="00564E66" w:rsidP="00682D95">
      <w:pPr>
        <w:ind w:firstLine="708"/>
        <w:jc w:val="both"/>
      </w:pPr>
      <w:r>
        <w:t>El objetivo de esta actividad además de poner en práctica los conocimientos teóricos adquiridos sobre el lenguaje de programación Python, fue desarrollar un código para una máquina de café, por medio de interacción a través de la consola (sin usar la programación orientada a objetos), la cual tenga diferentes funciones bien implementadas.</w:t>
      </w:r>
    </w:p>
    <w:p w14:paraId="6A771EA5" w14:textId="77777777" w:rsidR="00564E66" w:rsidRDefault="00564E66" w:rsidP="00564E66">
      <w:pPr>
        <w:jc w:val="both"/>
      </w:pPr>
    </w:p>
    <w:p w14:paraId="7BE73EEC" w14:textId="6EBBFE63" w:rsidR="00564E66" w:rsidRDefault="00564E66" w:rsidP="00564E66">
      <w:pPr>
        <w:pStyle w:val="Subttulo"/>
      </w:pPr>
      <w:r>
        <w:t>Requerimientos:</w:t>
      </w:r>
    </w:p>
    <w:p w14:paraId="4FD5E041" w14:textId="40E9E99A" w:rsidR="00564E66" w:rsidRDefault="00564E66" w:rsidP="00564E66">
      <w:pPr>
        <w:pStyle w:val="Prrafodelista"/>
        <w:numPr>
          <w:ilvl w:val="0"/>
          <w:numId w:val="10"/>
        </w:numPr>
        <w:jc w:val="both"/>
      </w:pPr>
      <w:r>
        <w:t xml:space="preserve">Cuente con un </w:t>
      </w:r>
      <w:r w:rsidRPr="00564E66">
        <w:rPr>
          <w:b/>
          <w:bCs/>
        </w:rPr>
        <w:t>Menú</w:t>
      </w:r>
      <w:r>
        <w:t xml:space="preserve"> con lo siguiente:</w:t>
      </w:r>
    </w:p>
    <w:p w14:paraId="4CC8128B" w14:textId="5BECAE8D" w:rsidR="00564E66" w:rsidRDefault="00564E66" w:rsidP="00564E66">
      <w:pPr>
        <w:pStyle w:val="Prrafodelista"/>
        <w:numPr>
          <w:ilvl w:val="1"/>
          <w:numId w:val="10"/>
        </w:numPr>
        <w:jc w:val="both"/>
      </w:pPr>
      <w:r w:rsidRPr="00564E66">
        <w:rPr>
          <w:u w:val="single"/>
        </w:rPr>
        <w:t>Preparar un café:</w:t>
      </w:r>
      <w:r>
        <w:t xml:space="preserve"> Eligible entre los 3 tipos de café.</w:t>
      </w:r>
    </w:p>
    <w:p w14:paraId="10BFD8C9" w14:textId="0114F6FD" w:rsidR="00564E66" w:rsidRPr="00564E66" w:rsidRDefault="00564E66" w:rsidP="00564E66">
      <w:pPr>
        <w:pStyle w:val="Prrafodelista"/>
        <w:numPr>
          <w:ilvl w:val="1"/>
          <w:numId w:val="10"/>
        </w:numPr>
        <w:jc w:val="both"/>
        <w:rPr>
          <w:u w:val="single"/>
        </w:rPr>
      </w:pPr>
      <w:r w:rsidRPr="00564E66">
        <w:rPr>
          <w:u w:val="single"/>
        </w:rPr>
        <w:t>Llenar la cafetera:</w:t>
      </w:r>
      <w:r>
        <w:t xml:space="preserve"> Verifica si la cafetera está llena.</w:t>
      </w:r>
    </w:p>
    <w:p w14:paraId="07D82E66" w14:textId="3CA6B91D" w:rsidR="00564E66" w:rsidRPr="00564E66" w:rsidRDefault="00564E66" w:rsidP="00564E66">
      <w:pPr>
        <w:pStyle w:val="Prrafodelista"/>
        <w:numPr>
          <w:ilvl w:val="1"/>
          <w:numId w:val="10"/>
        </w:numPr>
        <w:jc w:val="both"/>
        <w:rPr>
          <w:u w:val="single"/>
        </w:rPr>
      </w:pPr>
      <w:r w:rsidRPr="00564E66">
        <w:rPr>
          <w:u w:val="single"/>
        </w:rPr>
        <w:t>Retirar dinero de la maquina</w:t>
      </w:r>
      <w:r>
        <w:rPr>
          <w:u w:val="single"/>
        </w:rPr>
        <w:t>:</w:t>
      </w:r>
      <w:r>
        <w:t xml:space="preserve"> </w:t>
      </w:r>
      <w:r w:rsidR="00682D95">
        <w:t>Retirar dinero o donarlo.</w:t>
      </w:r>
    </w:p>
    <w:p w14:paraId="74597739" w14:textId="6E22D56F" w:rsidR="00564E66" w:rsidRPr="00564E66" w:rsidRDefault="00564E66" w:rsidP="00564E66">
      <w:pPr>
        <w:pStyle w:val="Prrafodelista"/>
        <w:numPr>
          <w:ilvl w:val="1"/>
          <w:numId w:val="10"/>
        </w:numPr>
        <w:jc w:val="both"/>
        <w:rPr>
          <w:u w:val="single"/>
        </w:rPr>
      </w:pPr>
      <w:r w:rsidRPr="00564E66">
        <w:rPr>
          <w:u w:val="single"/>
        </w:rPr>
        <w:t>Mostrar la información</w:t>
      </w:r>
      <w:r w:rsidR="00682D95">
        <w:rPr>
          <w:u w:val="single"/>
        </w:rPr>
        <w:t>:</w:t>
      </w:r>
      <w:r w:rsidR="00682D95">
        <w:t xml:space="preserve"> Muestra la cantidad de ventas, dinero e ingredientes</w:t>
      </w:r>
    </w:p>
    <w:p w14:paraId="6B0AAA03" w14:textId="1DFFE251" w:rsidR="00564E66" w:rsidRPr="00564E66" w:rsidRDefault="00564E66" w:rsidP="00564E66">
      <w:pPr>
        <w:pStyle w:val="Prrafodelista"/>
        <w:numPr>
          <w:ilvl w:val="1"/>
          <w:numId w:val="10"/>
        </w:numPr>
        <w:jc w:val="both"/>
        <w:rPr>
          <w:u w:val="single"/>
        </w:rPr>
      </w:pPr>
      <w:r w:rsidRPr="00564E66">
        <w:rPr>
          <w:u w:val="single"/>
        </w:rPr>
        <w:t>Salir</w:t>
      </w:r>
      <w:r w:rsidR="00682D95">
        <w:rPr>
          <w:u w:val="single"/>
        </w:rPr>
        <w:t>:</w:t>
      </w:r>
      <w:r w:rsidR="00682D95">
        <w:t xml:space="preserve"> Termina la sesión.</w:t>
      </w:r>
      <w:r w:rsidR="00682D95">
        <w:rPr>
          <w:u w:val="single"/>
        </w:rPr>
        <w:t xml:space="preserve"> </w:t>
      </w:r>
    </w:p>
    <w:p w14:paraId="44E1FEC7" w14:textId="77777777" w:rsidR="00564E66" w:rsidRDefault="00564E66" w:rsidP="00564E66">
      <w:pPr>
        <w:pStyle w:val="Prrafodelista"/>
        <w:ind w:left="1440"/>
        <w:jc w:val="both"/>
      </w:pPr>
    </w:p>
    <w:p w14:paraId="71A3298C" w14:textId="2E0AC808" w:rsidR="00564E66" w:rsidRDefault="00564E66" w:rsidP="00564E66">
      <w:pPr>
        <w:pStyle w:val="Prrafodelista"/>
        <w:numPr>
          <w:ilvl w:val="0"/>
          <w:numId w:val="10"/>
        </w:numPr>
        <w:jc w:val="both"/>
      </w:pPr>
      <w:r>
        <w:t xml:space="preserve">Contar con 3 tipos diferentes de café: </w:t>
      </w:r>
      <w:r>
        <w:rPr>
          <w:b/>
          <w:bCs/>
        </w:rPr>
        <w:t>Late, Expreso y Capuchino.</w:t>
      </w:r>
    </w:p>
    <w:p w14:paraId="7ED525FF" w14:textId="43855084" w:rsidR="00564E66" w:rsidRDefault="00564E66" w:rsidP="00564E66">
      <w:pPr>
        <w:pStyle w:val="Prrafodelista"/>
        <w:numPr>
          <w:ilvl w:val="1"/>
          <w:numId w:val="10"/>
        </w:numPr>
        <w:jc w:val="both"/>
      </w:pPr>
      <w:r>
        <w:t>Cada uno costando diferentes recursos y precio.</w:t>
      </w:r>
    </w:p>
    <w:p w14:paraId="7474CC9A" w14:textId="77777777" w:rsidR="00564E66" w:rsidRDefault="00564E66" w:rsidP="00564E66">
      <w:pPr>
        <w:pStyle w:val="Prrafodelista"/>
        <w:ind w:left="1440"/>
        <w:jc w:val="both"/>
      </w:pPr>
    </w:p>
    <w:p w14:paraId="6BE15ED9" w14:textId="5101EDBF" w:rsidR="00564E66" w:rsidRDefault="00564E66" w:rsidP="00564E66">
      <w:pPr>
        <w:pStyle w:val="Prrafodelista"/>
        <w:numPr>
          <w:ilvl w:val="0"/>
          <w:numId w:val="10"/>
        </w:numPr>
        <w:jc w:val="both"/>
      </w:pPr>
      <w:r>
        <w:t>Capacidad máxima y actualizable de recursos en la maquina</w:t>
      </w:r>
    </w:p>
    <w:p w14:paraId="7CA69512" w14:textId="49EC0A6E" w:rsidR="00564E66" w:rsidRPr="00564E66" w:rsidRDefault="00564E66" w:rsidP="00564E66">
      <w:pPr>
        <w:pStyle w:val="Prrafodelista"/>
        <w:numPr>
          <w:ilvl w:val="1"/>
          <w:numId w:val="10"/>
        </w:numPr>
        <w:jc w:val="both"/>
      </w:pPr>
      <w:r>
        <w:t>Vasos, Granos de café, agua, leche, dinero.</w:t>
      </w:r>
    </w:p>
    <w:p w14:paraId="281AE7DA" w14:textId="77777777" w:rsidR="00564E66" w:rsidRPr="00564E66" w:rsidRDefault="00564E66" w:rsidP="00564E66"/>
    <w:p w14:paraId="3CB8F1C6" w14:textId="0D5FEFEF" w:rsidR="00564E66" w:rsidRDefault="00682D95" w:rsidP="00682D95">
      <w:pPr>
        <w:pStyle w:val="Subttulo"/>
      </w:pPr>
      <w:r>
        <w:t>Casos de uso:</w:t>
      </w:r>
    </w:p>
    <w:p w14:paraId="7F002668" w14:textId="6D32A51F" w:rsidR="00682D95" w:rsidRPr="00682D95" w:rsidRDefault="00682D95" w:rsidP="00682D95">
      <w:pPr>
        <w:pStyle w:val="Prrafodelista"/>
        <w:numPr>
          <w:ilvl w:val="0"/>
          <w:numId w:val="11"/>
        </w:numPr>
      </w:pPr>
      <w:r>
        <w:rPr>
          <w:b/>
          <w:bCs/>
        </w:rPr>
        <w:t>Compra de un cappuccino exitosa, Maquina recién abastecida.</w:t>
      </w:r>
    </w:p>
    <w:p w14:paraId="4AC567D4" w14:textId="57C3C24F" w:rsidR="00682D95" w:rsidRDefault="00682D95" w:rsidP="00682D95">
      <w:pPr>
        <w:pStyle w:val="Prrafodelista"/>
        <w:numPr>
          <w:ilvl w:val="1"/>
          <w:numId w:val="11"/>
        </w:numPr>
      </w:pPr>
      <w:r>
        <w:t>Inventario: Agua (2500), Granos (200), Vasos (10), Leche (1000).</w:t>
      </w:r>
    </w:p>
    <w:p w14:paraId="496BEA36" w14:textId="3770D2FD" w:rsidR="00682D95" w:rsidRDefault="001B1963" w:rsidP="00682D95">
      <w:pPr>
        <w:pStyle w:val="Prrafodelista"/>
        <w:numPr>
          <w:ilvl w:val="1"/>
          <w:numId w:val="11"/>
        </w:numPr>
      </w:pPr>
      <w:r>
        <w:t>Acción</w:t>
      </w:r>
      <w:r w:rsidR="00682D95">
        <w:t xml:space="preserve">: 1) </w:t>
      </w:r>
      <w:proofErr w:type="spellStart"/>
      <w:r w:rsidR="00682D95">
        <w:t>make_coffee</w:t>
      </w:r>
      <w:proofErr w:type="spellEnd"/>
      <w:r w:rsidR="00682D95">
        <w:t xml:space="preserve"> y después</w:t>
      </w:r>
      <w:r>
        <w:t xml:space="preserve"> ingresa opción</w:t>
      </w:r>
      <w:r w:rsidR="00682D95">
        <w:t>: 3.</w:t>
      </w:r>
    </w:p>
    <w:p w14:paraId="5241C492" w14:textId="6930EDE0" w:rsidR="00682D95" w:rsidRDefault="001B1963" w:rsidP="00682D95">
      <w:pPr>
        <w:pStyle w:val="Prrafodelista"/>
        <w:numPr>
          <w:ilvl w:val="1"/>
          <w:numId w:val="11"/>
        </w:numPr>
      </w:pPr>
      <w:r>
        <w:t>Resultado</w:t>
      </w:r>
      <w:r w:rsidR="00682D95">
        <w:t xml:space="preserve">: </w:t>
      </w:r>
      <w:r>
        <w:t xml:space="preserve">Cappuccino Listo: </w:t>
      </w:r>
      <w:r w:rsidR="00682D95">
        <w:t>+ $6, Información actualizada</w:t>
      </w:r>
      <w:r w:rsidR="00682D95">
        <w:t>: Agua (2</w:t>
      </w:r>
      <w:r w:rsidR="00682D95">
        <w:t>3</w:t>
      </w:r>
      <w:r w:rsidR="00682D95">
        <w:t>00), Granos (</w:t>
      </w:r>
      <w:r w:rsidR="00682D95">
        <w:t>188</w:t>
      </w:r>
      <w:r w:rsidR="00682D95">
        <w:t>), Vasos (</w:t>
      </w:r>
      <w:r w:rsidR="00682D95">
        <w:t>9</w:t>
      </w:r>
      <w:r w:rsidR="00682D95">
        <w:t>), Leche (</w:t>
      </w:r>
      <w:r w:rsidR="00682D95">
        <w:t>900)</w:t>
      </w:r>
      <w:r w:rsidR="00682D95">
        <w:t>.</w:t>
      </w:r>
      <w:r>
        <w:t xml:space="preserve"> </w:t>
      </w:r>
      <w:r w:rsidRPr="001B1963">
        <w:t xml:space="preserve">Ventas → </w:t>
      </w:r>
      <w:proofErr w:type="spellStart"/>
      <w:r w:rsidRPr="001B1963">
        <w:t>Espresso</w:t>
      </w:r>
      <w:proofErr w:type="spellEnd"/>
      <w:r w:rsidRPr="001B1963">
        <w:t>:</w:t>
      </w:r>
      <w:r>
        <w:t xml:space="preserve"> </w:t>
      </w:r>
      <w:proofErr w:type="gramStart"/>
      <w:r>
        <w:t>0</w:t>
      </w:r>
      <w:r w:rsidRPr="001B1963">
        <w:t xml:space="preserve">  </w:t>
      </w:r>
      <w:proofErr w:type="spellStart"/>
      <w:r w:rsidRPr="001B1963">
        <w:t>Latte</w:t>
      </w:r>
      <w:proofErr w:type="spellEnd"/>
      <w:proofErr w:type="gramEnd"/>
      <w:r w:rsidRPr="001B1963">
        <w:t>:</w:t>
      </w:r>
      <w:r>
        <w:t xml:space="preserve"> </w:t>
      </w:r>
      <w:r w:rsidRPr="001B1963">
        <w:t xml:space="preserve"> </w:t>
      </w:r>
      <w:r>
        <w:t xml:space="preserve">0 </w:t>
      </w:r>
      <w:r w:rsidRPr="001B1963">
        <w:t>Cappuccino:1</w:t>
      </w:r>
      <w:r w:rsidR="00682D95">
        <w:br/>
      </w:r>
    </w:p>
    <w:p w14:paraId="058081A4" w14:textId="64CD7763" w:rsidR="00682D95" w:rsidRPr="00682D95" w:rsidRDefault="00682D95" w:rsidP="00682D95">
      <w:pPr>
        <w:pStyle w:val="Prrafodelista"/>
        <w:numPr>
          <w:ilvl w:val="0"/>
          <w:numId w:val="11"/>
        </w:numPr>
      </w:pPr>
      <w:r>
        <w:rPr>
          <w:b/>
          <w:bCs/>
        </w:rPr>
        <w:t>Falta de Vasos</w:t>
      </w:r>
    </w:p>
    <w:p w14:paraId="7F27F76D" w14:textId="5E6D074F" w:rsidR="00682D95" w:rsidRDefault="00682D95" w:rsidP="00682D95">
      <w:pPr>
        <w:pStyle w:val="Prrafodelista"/>
        <w:numPr>
          <w:ilvl w:val="1"/>
          <w:numId w:val="11"/>
        </w:numPr>
      </w:pPr>
      <w:r>
        <w:t>Inventario: Agua (2500), Granos (200), Vasos (</w:t>
      </w:r>
      <w:r w:rsidR="001B1963">
        <w:t>0</w:t>
      </w:r>
      <w:r>
        <w:t>), Leche (1000).</w:t>
      </w:r>
    </w:p>
    <w:p w14:paraId="3B4BFD8B" w14:textId="177B3E5D" w:rsidR="00682D95" w:rsidRDefault="001B1963" w:rsidP="00682D95">
      <w:pPr>
        <w:pStyle w:val="Prrafodelista"/>
        <w:numPr>
          <w:ilvl w:val="1"/>
          <w:numId w:val="11"/>
        </w:numPr>
      </w:pPr>
      <w:r>
        <w:t>Acción</w:t>
      </w:r>
      <w:r w:rsidR="00682D95">
        <w:t xml:space="preserve">: 1) </w:t>
      </w:r>
      <w:proofErr w:type="spellStart"/>
      <w:r w:rsidR="00682D95">
        <w:t>make_coffee</w:t>
      </w:r>
      <w:proofErr w:type="spellEnd"/>
      <w:r>
        <w:t>,</w:t>
      </w:r>
      <w:r w:rsidR="00682D95">
        <w:t xml:space="preserve"> después: </w:t>
      </w:r>
      <w:r>
        <w:t>1</w:t>
      </w:r>
      <w:r w:rsidR="00682D95">
        <w:t>.</w:t>
      </w:r>
    </w:p>
    <w:p w14:paraId="23384C1B" w14:textId="77777777" w:rsidR="001B1963" w:rsidRDefault="001B1963" w:rsidP="001B1963">
      <w:pPr>
        <w:pStyle w:val="Prrafodelista"/>
        <w:numPr>
          <w:ilvl w:val="1"/>
          <w:numId w:val="11"/>
        </w:numPr>
      </w:pPr>
      <w:r>
        <w:t>Resultado: “No hay suficientes vasos”, el inventario, dinero y ventas permanece igual.</w:t>
      </w:r>
      <w:r>
        <w:br/>
      </w:r>
    </w:p>
    <w:p w14:paraId="6835F480" w14:textId="77777777" w:rsidR="001B1963" w:rsidRPr="001B1963" w:rsidRDefault="001B1963" w:rsidP="001B1963">
      <w:pPr>
        <w:pStyle w:val="Prrafodelista"/>
        <w:numPr>
          <w:ilvl w:val="0"/>
          <w:numId w:val="11"/>
        </w:numPr>
      </w:pPr>
      <w:r>
        <w:rPr>
          <w:b/>
          <w:bCs/>
        </w:rPr>
        <w:t>Relleno con limite</w:t>
      </w:r>
    </w:p>
    <w:p w14:paraId="78F1C690" w14:textId="52AF7CAE" w:rsidR="001B1963" w:rsidRDefault="001B1963" w:rsidP="001B1963">
      <w:pPr>
        <w:pStyle w:val="Prrafodelista"/>
        <w:numPr>
          <w:ilvl w:val="1"/>
          <w:numId w:val="11"/>
        </w:numPr>
      </w:pPr>
      <w:r>
        <w:t>Inventario: Agua (2</w:t>
      </w:r>
      <w:r>
        <w:t>4</w:t>
      </w:r>
      <w:r>
        <w:t>00), Granos (200), Vasos (</w:t>
      </w:r>
      <w:r>
        <w:t>10</w:t>
      </w:r>
      <w:r>
        <w:t>), Leche (1000).</w:t>
      </w:r>
    </w:p>
    <w:p w14:paraId="6E5B6A03" w14:textId="4BDC295C" w:rsidR="001B1963" w:rsidRPr="001B1963" w:rsidRDefault="001B1963" w:rsidP="001B1963">
      <w:pPr>
        <w:pStyle w:val="Prrafodelista"/>
        <w:numPr>
          <w:ilvl w:val="1"/>
          <w:numId w:val="11"/>
        </w:numPr>
        <w:rPr>
          <w:lang w:val="en-US"/>
        </w:rPr>
      </w:pPr>
      <w:proofErr w:type="spellStart"/>
      <w:r w:rsidRPr="001B1963">
        <w:rPr>
          <w:lang w:val="en-US"/>
        </w:rPr>
        <w:t>Acción</w:t>
      </w:r>
      <w:proofErr w:type="spellEnd"/>
      <w:r w:rsidRPr="001B1963">
        <w:rPr>
          <w:lang w:val="en-US"/>
        </w:rPr>
        <w:t>: 1</w:t>
      </w:r>
      <w:r w:rsidRPr="001B1963">
        <w:rPr>
          <w:lang w:val="en-US"/>
        </w:rPr>
        <w:t>) Fill machine,</w:t>
      </w:r>
      <w:r w:rsidRPr="001B1963">
        <w:rPr>
          <w:lang w:val="en-US"/>
        </w:rPr>
        <w:t xml:space="preserve"> </w:t>
      </w:r>
      <w:proofErr w:type="spellStart"/>
      <w:r w:rsidRPr="001B1963">
        <w:rPr>
          <w:lang w:val="en-US"/>
        </w:rPr>
        <w:t>Agregar</w:t>
      </w:r>
      <w:proofErr w:type="spellEnd"/>
      <w:r w:rsidRPr="001B1963">
        <w:rPr>
          <w:lang w:val="en-US"/>
        </w:rPr>
        <w:t xml:space="preserve"> </w:t>
      </w:r>
      <w:proofErr w:type="spellStart"/>
      <w:r w:rsidRPr="001B1963">
        <w:rPr>
          <w:lang w:val="en-US"/>
        </w:rPr>
        <w:t>ag</w:t>
      </w:r>
      <w:r>
        <w:rPr>
          <w:lang w:val="en-US"/>
        </w:rPr>
        <w:t>ua</w:t>
      </w:r>
      <w:proofErr w:type="spellEnd"/>
      <w:r>
        <w:rPr>
          <w:lang w:val="en-US"/>
        </w:rPr>
        <w:t>: + 300</w:t>
      </w:r>
    </w:p>
    <w:p w14:paraId="65208BA4" w14:textId="77777777" w:rsidR="001B1963" w:rsidRDefault="001B1963" w:rsidP="001B1963">
      <w:pPr>
        <w:pStyle w:val="Prrafodelista"/>
        <w:numPr>
          <w:ilvl w:val="1"/>
          <w:numId w:val="11"/>
        </w:numPr>
      </w:pPr>
      <w:r>
        <w:t>Resultado: Agua (2</w:t>
      </w:r>
      <w:r>
        <w:t>5</w:t>
      </w:r>
      <w:r>
        <w:t>00), Granos (200), Vasos (10), Leche (1000).</w:t>
      </w:r>
      <w:r>
        <w:br/>
      </w:r>
    </w:p>
    <w:p w14:paraId="168B1152" w14:textId="77777777" w:rsidR="001B1963" w:rsidRDefault="001B1963" w:rsidP="001B1963"/>
    <w:p w14:paraId="35AE03F2" w14:textId="77777777" w:rsidR="001B1963" w:rsidRDefault="001B1963" w:rsidP="001B1963"/>
    <w:p w14:paraId="06CEFB3C" w14:textId="77777777" w:rsidR="001B1963" w:rsidRPr="001B1963" w:rsidRDefault="001B1963" w:rsidP="001B1963">
      <w:pPr>
        <w:pStyle w:val="Prrafodelista"/>
        <w:numPr>
          <w:ilvl w:val="0"/>
          <w:numId w:val="11"/>
        </w:numPr>
      </w:pPr>
      <w:r>
        <w:rPr>
          <w:b/>
          <w:bCs/>
        </w:rPr>
        <w:t>Retiro de dinero</w:t>
      </w:r>
    </w:p>
    <w:p w14:paraId="3A762FF0" w14:textId="77777777" w:rsidR="00C93764" w:rsidRDefault="001B1963" w:rsidP="00C93764">
      <w:pPr>
        <w:pStyle w:val="Prrafodelista"/>
        <w:numPr>
          <w:ilvl w:val="1"/>
          <w:numId w:val="11"/>
        </w:numPr>
      </w:pPr>
      <w:r>
        <w:t>Inventario: $21</w:t>
      </w:r>
    </w:p>
    <w:p w14:paraId="4198B7F4" w14:textId="500DBF71" w:rsidR="001B1963" w:rsidRDefault="001B1963" w:rsidP="00C93764">
      <w:pPr>
        <w:pStyle w:val="Prrafodelista"/>
        <w:numPr>
          <w:ilvl w:val="1"/>
          <w:numId w:val="11"/>
        </w:numPr>
      </w:pPr>
      <w:r>
        <w:t xml:space="preserve">Acción: 3) </w:t>
      </w:r>
      <w:r w:rsidR="00C93764">
        <w:t>Retirar dinero</w:t>
      </w:r>
      <w:r>
        <w:t xml:space="preserve">, después escribe: </w:t>
      </w:r>
      <w:r w:rsidR="00C93764">
        <w:t>Retirar dinero</w:t>
      </w:r>
    </w:p>
    <w:p w14:paraId="2E2D46EE" w14:textId="7189B3FC" w:rsidR="001B1963" w:rsidRDefault="001B1963" w:rsidP="001B1963">
      <w:pPr>
        <w:pStyle w:val="Prrafodelista"/>
        <w:numPr>
          <w:ilvl w:val="1"/>
          <w:numId w:val="11"/>
        </w:numPr>
      </w:pPr>
      <w:r>
        <w:t xml:space="preserve">Resultado: </w:t>
      </w:r>
      <w:r w:rsidRPr="001B1963">
        <w:t xml:space="preserve">En </w:t>
      </w:r>
      <w:r w:rsidRPr="001B1963">
        <w:t>máquina: $0 Retirado</w:t>
      </w:r>
      <w:r w:rsidRPr="001B1963">
        <w:t>:</w:t>
      </w:r>
      <w:r>
        <w:t xml:space="preserve"> </w:t>
      </w:r>
      <w:r w:rsidRPr="001B1963">
        <w:t>$</w:t>
      </w:r>
      <w:r w:rsidRPr="001B1963">
        <w:t>17 Donado</w:t>
      </w:r>
      <w:r w:rsidRPr="001B1963">
        <w:t>:</w:t>
      </w:r>
      <w:r>
        <w:t xml:space="preserve"> </w:t>
      </w:r>
      <w:r w:rsidRPr="001B1963">
        <w:t>$0</w:t>
      </w:r>
      <w:r>
        <w:br/>
      </w:r>
    </w:p>
    <w:p w14:paraId="5CA68966" w14:textId="40ECD8D8" w:rsidR="001B1963" w:rsidRPr="001B1963" w:rsidRDefault="001B1963" w:rsidP="001B1963">
      <w:pPr>
        <w:pStyle w:val="Prrafodelista"/>
        <w:numPr>
          <w:ilvl w:val="0"/>
          <w:numId w:val="11"/>
        </w:numPr>
      </w:pPr>
      <w:r>
        <w:rPr>
          <w:b/>
          <w:bCs/>
        </w:rPr>
        <w:t>Dinero donado a caridad</w:t>
      </w:r>
    </w:p>
    <w:p w14:paraId="74E16DE6" w14:textId="77777777" w:rsidR="00C93764" w:rsidRDefault="00C93764" w:rsidP="00C93764">
      <w:pPr>
        <w:pStyle w:val="Prrafodelista"/>
        <w:numPr>
          <w:ilvl w:val="1"/>
          <w:numId w:val="11"/>
        </w:numPr>
      </w:pPr>
      <w:r>
        <w:t>Inventario: $666</w:t>
      </w:r>
    </w:p>
    <w:p w14:paraId="07420885" w14:textId="60AFB140" w:rsidR="00C93764" w:rsidRDefault="00C93764" w:rsidP="00C93764">
      <w:pPr>
        <w:pStyle w:val="Prrafodelista"/>
        <w:numPr>
          <w:ilvl w:val="1"/>
          <w:numId w:val="11"/>
        </w:numPr>
      </w:pPr>
      <w:r>
        <w:t xml:space="preserve">Acción: 3) </w:t>
      </w:r>
      <w:r>
        <w:t>Retirar dinero</w:t>
      </w:r>
      <w:r>
        <w:t xml:space="preserve">, después escribe: </w:t>
      </w:r>
      <w:proofErr w:type="spellStart"/>
      <w:r>
        <w:t>charity</w:t>
      </w:r>
      <w:proofErr w:type="spellEnd"/>
    </w:p>
    <w:p w14:paraId="0B4D8274" w14:textId="77777777" w:rsidR="00C93764" w:rsidRDefault="00C93764" w:rsidP="00C93764">
      <w:pPr>
        <w:pStyle w:val="Prrafodelista"/>
        <w:numPr>
          <w:ilvl w:val="1"/>
          <w:numId w:val="11"/>
        </w:numPr>
      </w:pPr>
      <w:r>
        <w:t xml:space="preserve">Resultado: </w:t>
      </w:r>
      <w:r w:rsidRPr="001B1963">
        <w:t>En máquina: $</w:t>
      </w:r>
      <w:proofErr w:type="gramStart"/>
      <w:r w:rsidRPr="001B1963">
        <w:t xml:space="preserve">0 </w:t>
      </w:r>
      <w:r>
        <w:t>,</w:t>
      </w:r>
      <w:proofErr w:type="gramEnd"/>
      <w:r>
        <w:t xml:space="preserve"> </w:t>
      </w:r>
      <w:r w:rsidRPr="001B1963">
        <w:t>Retirado:</w:t>
      </w:r>
      <w:r>
        <w:t xml:space="preserve"> </w:t>
      </w:r>
      <w:r w:rsidRPr="001B1963">
        <w:t>$</w:t>
      </w:r>
      <w:proofErr w:type="gramStart"/>
      <w:r>
        <w:t>0 ,</w:t>
      </w:r>
      <w:proofErr w:type="gramEnd"/>
      <w:r w:rsidRPr="001B1963">
        <w:t xml:space="preserve"> Donado:</w:t>
      </w:r>
      <w:r>
        <w:t xml:space="preserve"> </w:t>
      </w:r>
      <w:r w:rsidRPr="001B1963">
        <w:t>$</w:t>
      </w:r>
      <w:r>
        <w:t>666</w:t>
      </w:r>
      <w:r>
        <w:br/>
      </w:r>
    </w:p>
    <w:p w14:paraId="08726C78" w14:textId="2B1A02D4" w:rsidR="00C93764" w:rsidRPr="00C93764" w:rsidRDefault="00C93764" w:rsidP="00C93764">
      <w:pPr>
        <w:pStyle w:val="Prrafodelista"/>
        <w:numPr>
          <w:ilvl w:val="0"/>
          <w:numId w:val="11"/>
        </w:numPr>
      </w:pPr>
      <w:r>
        <w:rPr>
          <w:b/>
          <w:bCs/>
        </w:rPr>
        <w:t>Cadena de Ventas, Reporte y Salir</w:t>
      </w:r>
    </w:p>
    <w:p w14:paraId="3E86B6B7" w14:textId="597B42B5" w:rsidR="00C93764" w:rsidRDefault="00C93764" w:rsidP="00C93764">
      <w:pPr>
        <w:pStyle w:val="Prrafodelista"/>
        <w:numPr>
          <w:ilvl w:val="1"/>
          <w:numId w:val="11"/>
        </w:numPr>
      </w:pPr>
      <w:r>
        <w:t>Inventario: Agua (2</w:t>
      </w:r>
      <w:r>
        <w:t>5</w:t>
      </w:r>
      <w:r>
        <w:t>00), Granos (200), Vasos (10), Leche (1000).</w:t>
      </w:r>
    </w:p>
    <w:p w14:paraId="41EF0691" w14:textId="62521BDA" w:rsidR="00C64406" w:rsidRPr="00C64406" w:rsidRDefault="00C93764" w:rsidP="00C93764">
      <w:pPr>
        <w:pStyle w:val="Prrafodelista"/>
        <w:numPr>
          <w:ilvl w:val="1"/>
          <w:numId w:val="11"/>
        </w:numPr>
        <w:rPr>
          <w:lang w:val="en-US"/>
        </w:rPr>
      </w:pPr>
      <w:proofErr w:type="spellStart"/>
      <w:r w:rsidRPr="00C93764">
        <w:rPr>
          <w:lang w:val="en-US"/>
        </w:rPr>
        <w:t>Acción</w:t>
      </w:r>
      <w:proofErr w:type="spellEnd"/>
      <w:r w:rsidRPr="00C93764">
        <w:rPr>
          <w:lang w:val="en-US"/>
        </w:rPr>
        <w:t xml:space="preserve">: </w:t>
      </w:r>
      <w:r w:rsidR="00C64406">
        <w:rPr>
          <w:lang w:val="en-US"/>
        </w:rPr>
        <w:br/>
      </w:r>
      <w:r w:rsidRPr="00C93764">
        <w:rPr>
          <w:lang w:val="en-US"/>
        </w:rPr>
        <w:t>1</w:t>
      </w:r>
      <w:r w:rsidRPr="00C93764">
        <w:rPr>
          <w:lang w:val="en-US"/>
        </w:rPr>
        <w:t xml:space="preserve">) </w:t>
      </w:r>
      <w:r w:rsidRPr="00C93764">
        <w:rPr>
          <w:lang w:val="en-US"/>
        </w:rPr>
        <w:t>Make coffee</w:t>
      </w:r>
      <w:r w:rsidRPr="00C93764">
        <w:rPr>
          <w:lang w:val="en-US"/>
        </w:rPr>
        <w:t>, 2 Espresso, 1 Latte, 1 Cappuccino</w:t>
      </w:r>
      <w:r>
        <w:rPr>
          <w:lang w:val="en-US"/>
        </w:rPr>
        <w:t xml:space="preserve">. </w:t>
      </w:r>
      <w:r w:rsidRPr="001B1963">
        <w:t>→</w:t>
      </w:r>
    </w:p>
    <w:p w14:paraId="2155595D" w14:textId="77777777" w:rsidR="00C64406" w:rsidRDefault="00C93764" w:rsidP="00C64406">
      <w:pPr>
        <w:pStyle w:val="Prrafodelista"/>
        <w:ind w:left="1440"/>
      </w:pPr>
      <w:r>
        <w:t xml:space="preserve">4) Show Data </w:t>
      </w:r>
    </w:p>
    <w:p w14:paraId="2002AEBC" w14:textId="5935E02B" w:rsidR="00C93764" w:rsidRPr="00C93764" w:rsidRDefault="00C93764" w:rsidP="00C64406">
      <w:pPr>
        <w:pStyle w:val="Prrafodelista"/>
        <w:ind w:left="1440"/>
        <w:rPr>
          <w:lang w:val="en-US"/>
        </w:rPr>
      </w:pPr>
      <w:r>
        <w:t xml:space="preserve">0) </w:t>
      </w:r>
      <w:r w:rsidR="00C64406">
        <w:t>Salir:</w:t>
      </w:r>
    </w:p>
    <w:p w14:paraId="7F06B18E" w14:textId="3ED6996F" w:rsidR="00C64406" w:rsidRDefault="00C93764" w:rsidP="00C93764">
      <w:pPr>
        <w:pStyle w:val="Prrafodelista"/>
        <w:numPr>
          <w:ilvl w:val="1"/>
          <w:numId w:val="11"/>
        </w:numPr>
      </w:pPr>
      <w:r>
        <w:t xml:space="preserve">Resultado: </w:t>
      </w:r>
      <w:r w:rsidR="00C64406">
        <w:br/>
      </w:r>
      <w:r w:rsidRPr="001B1963">
        <w:t>En máquina: $</w:t>
      </w:r>
      <w:proofErr w:type="gramStart"/>
      <w:r>
        <w:t>21</w:t>
      </w:r>
      <w:r w:rsidRPr="001B1963">
        <w:t xml:space="preserve"> </w:t>
      </w:r>
      <w:r>
        <w:t>,</w:t>
      </w:r>
      <w:proofErr w:type="gramEnd"/>
      <w:r>
        <w:t xml:space="preserve"> </w:t>
      </w:r>
      <w:r w:rsidRPr="001B1963">
        <w:t>Retirado:</w:t>
      </w:r>
      <w:r>
        <w:t xml:space="preserve"> </w:t>
      </w:r>
      <w:r w:rsidRPr="001B1963">
        <w:t>$</w:t>
      </w:r>
      <w:proofErr w:type="gramStart"/>
      <w:r>
        <w:t>0 ,</w:t>
      </w:r>
      <w:proofErr w:type="gramEnd"/>
      <w:r w:rsidRPr="001B1963">
        <w:t xml:space="preserve"> Donado:</w:t>
      </w:r>
      <w:r>
        <w:t xml:space="preserve"> </w:t>
      </w:r>
      <w:r w:rsidRPr="001B1963">
        <w:t>$</w:t>
      </w:r>
      <w:r>
        <w:t xml:space="preserve">0, </w:t>
      </w:r>
    </w:p>
    <w:p w14:paraId="094A067B" w14:textId="4E9F5995" w:rsidR="00C64406" w:rsidRDefault="00C93764" w:rsidP="00C64406">
      <w:pPr>
        <w:pStyle w:val="Prrafodelista"/>
        <w:ind w:left="1440"/>
      </w:pPr>
      <w:r w:rsidRPr="001B1963">
        <w:t xml:space="preserve">Ventas → </w:t>
      </w:r>
      <w:r w:rsidRPr="001B1963">
        <w:t>Expreso</w:t>
      </w:r>
      <w:r w:rsidRPr="001B1963">
        <w:t>:</w:t>
      </w:r>
      <w:r>
        <w:t xml:space="preserve"> </w:t>
      </w:r>
      <w:r>
        <w:t xml:space="preserve"> 2</w:t>
      </w:r>
      <w:r w:rsidR="00C64406">
        <w:t>,</w:t>
      </w:r>
      <w:r w:rsidRPr="001B1963">
        <w:t xml:space="preserve"> </w:t>
      </w:r>
      <w:r w:rsidRPr="001B1963">
        <w:t>Late</w:t>
      </w:r>
      <w:r w:rsidRPr="001B1963">
        <w:t>:</w:t>
      </w:r>
      <w:r>
        <w:t xml:space="preserve"> </w:t>
      </w:r>
      <w:r w:rsidRPr="001B1963">
        <w:t xml:space="preserve"> </w:t>
      </w:r>
      <w:r w:rsidR="00C64406">
        <w:t>1,</w:t>
      </w:r>
      <w:r>
        <w:t xml:space="preserve"> </w:t>
      </w:r>
      <w:r w:rsidRPr="001B1963">
        <w:t>Cappuccino:</w:t>
      </w:r>
      <w:r>
        <w:t xml:space="preserve"> </w:t>
      </w:r>
      <w:r w:rsidRPr="001B1963">
        <w:t>1</w:t>
      </w:r>
      <w:r>
        <w:t xml:space="preserve">. </w:t>
      </w:r>
    </w:p>
    <w:p w14:paraId="1A8E5D97" w14:textId="3508502B" w:rsidR="00C93764" w:rsidRDefault="00C93764" w:rsidP="00C64406">
      <w:pPr>
        <w:pStyle w:val="Prrafodelista"/>
        <w:ind w:left="1440"/>
      </w:pPr>
      <w:r>
        <w:t>Agua (</w:t>
      </w:r>
      <w:r w:rsidR="00C64406">
        <w:t>145</w:t>
      </w:r>
      <w:r>
        <w:t>0), Granos (</w:t>
      </w:r>
      <w:r w:rsidR="00C64406">
        <w:t>136</w:t>
      </w:r>
      <w:r>
        <w:t>), Vasos (</w:t>
      </w:r>
      <w:r w:rsidR="00C64406">
        <w:t>6</w:t>
      </w:r>
      <w:r>
        <w:t>), Leche (</w:t>
      </w:r>
      <w:r w:rsidR="00C64406">
        <w:t>825</w:t>
      </w:r>
      <w:r>
        <w:t>).</w:t>
      </w:r>
    </w:p>
    <w:p w14:paraId="21F61D31" w14:textId="62A92F03" w:rsidR="00C93764" w:rsidRDefault="00C93764" w:rsidP="00C93764">
      <w:pPr>
        <w:pStyle w:val="Prrafodelista"/>
        <w:ind w:left="1440"/>
      </w:pPr>
      <w:r>
        <w:br/>
      </w:r>
    </w:p>
    <w:p w14:paraId="294CF089" w14:textId="39B8FA98" w:rsidR="001B1963" w:rsidRDefault="001B1963" w:rsidP="00C93764">
      <w:pPr>
        <w:pStyle w:val="Prrafodelista"/>
        <w:ind w:left="1440"/>
      </w:pPr>
      <w:r>
        <w:br/>
      </w:r>
    </w:p>
    <w:p w14:paraId="2DCADDCE" w14:textId="77777777" w:rsidR="001B1963" w:rsidRPr="001B1963" w:rsidRDefault="001B1963" w:rsidP="001B1963">
      <w:pPr>
        <w:ind w:left="1080"/>
      </w:pPr>
    </w:p>
    <w:p w14:paraId="34B43535" w14:textId="0B2E6B3E" w:rsidR="00682D95" w:rsidRDefault="00682D95" w:rsidP="00682D95">
      <w:pPr>
        <w:pStyle w:val="Prrafodelista"/>
        <w:ind w:left="1440"/>
      </w:pPr>
    </w:p>
    <w:p w14:paraId="2848819B" w14:textId="576EAC6B" w:rsidR="00682D95" w:rsidRPr="00682D95" w:rsidRDefault="00682D95" w:rsidP="00682D95">
      <w:pPr>
        <w:ind w:left="1080"/>
      </w:pPr>
    </w:p>
    <w:sectPr w:rsidR="00682D95" w:rsidRPr="00682D95">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1AA5B" w14:textId="77777777" w:rsidR="005436D4" w:rsidRDefault="005436D4" w:rsidP="00324ED9">
      <w:pPr>
        <w:spacing w:after="0" w:line="240" w:lineRule="auto"/>
      </w:pPr>
      <w:r>
        <w:separator/>
      </w:r>
    </w:p>
  </w:endnote>
  <w:endnote w:type="continuationSeparator" w:id="0">
    <w:p w14:paraId="5C189FB5" w14:textId="77777777" w:rsidR="005436D4" w:rsidRDefault="005436D4" w:rsidP="00324ED9">
      <w:pPr>
        <w:spacing w:after="0" w:line="240" w:lineRule="auto"/>
      </w:pPr>
      <w:r>
        <w:continuationSeparator/>
      </w:r>
    </w:p>
  </w:endnote>
  <w:endnote w:type="continuationNotice" w:id="1">
    <w:p w14:paraId="0902DA9B" w14:textId="77777777" w:rsidR="005436D4" w:rsidRDefault="005436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B80E" w14:textId="77777777" w:rsidR="00060248" w:rsidRDefault="003A3A29">
    <w:pPr>
      <w:pStyle w:val="Piedepgina"/>
      <w:jc w:val="right"/>
    </w:pPr>
    <w:r>
      <w:rPr>
        <w:color w:val="156082" w:themeColor="accent1"/>
        <w:sz w:val="20"/>
        <w:szCs w:val="20"/>
      </w:rPr>
      <w:t>P</w:t>
    </w:r>
    <w:r w:rsidR="00060248">
      <w:rPr>
        <w:color w:val="156082" w:themeColor="accent1"/>
        <w:sz w:val="20"/>
        <w:szCs w:val="20"/>
      </w:rPr>
      <w:t xml:space="preserve">ág. </w:t>
    </w:r>
    <w:r w:rsidR="00060248">
      <w:rPr>
        <w:color w:val="156082" w:themeColor="accent1"/>
        <w:sz w:val="20"/>
        <w:szCs w:val="20"/>
      </w:rPr>
      <w:fldChar w:fldCharType="begin"/>
    </w:r>
    <w:r w:rsidR="00060248">
      <w:rPr>
        <w:color w:val="156082" w:themeColor="accent1"/>
        <w:sz w:val="20"/>
        <w:szCs w:val="20"/>
      </w:rPr>
      <w:instrText>PAGE  \* Arabic</w:instrText>
    </w:r>
    <w:r w:rsidR="00060248">
      <w:rPr>
        <w:color w:val="156082" w:themeColor="accent1"/>
        <w:sz w:val="20"/>
        <w:szCs w:val="20"/>
      </w:rPr>
      <w:fldChar w:fldCharType="separate"/>
    </w:r>
    <w:r w:rsidR="00060248">
      <w:rPr>
        <w:color w:val="156082" w:themeColor="accent1"/>
        <w:sz w:val="20"/>
        <w:szCs w:val="20"/>
      </w:rPr>
      <w:t>1</w:t>
    </w:r>
    <w:r w:rsidR="00060248">
      <w:rPr>
        <w:color w:val="156082" w:themeColor="accent1"/>
        <w:sz w:val="20"/>
        <w:szCs w:val="20"/>
      </w:rPr>
      <w:fldChar w:fldCharType="end"/>
    </w:r>
  </w:p>
  <w:p w14:paraId="32F19D12" w14:textId="77777777" w:rsidR="00F76065" w:rsidRDefault="00F760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9FCA9" w14:textId="77777777" w:rsidR="005436D4" w:rsidRDefault="005436D4" w:rsidP="00324ED9">
      <w:pPr>
        <w:spacing w:after="0" w:line="240" w:lineRule="auto"/>
      </w:pPr>
      <w:r>
        <w:separator/>
      </w:r>
    </w:p>
  </w:footnote>
  <w:footnote w:type="continuationSeparator" w:id="0">
    <w:p w14:paraId="082EC85A" w14:textId="77777777" w:rsidR="005436D4" w:rsidRDefault="005436D4" w:rsidP="00324ED9">
      <w:pPr>
        <w:spacing w:after="0" w:line="240" w:lineRule="auto"/>
      </w:pPr>
      <w:r>
        <w:continuationSeparator/>
      </w:r>
    </w:p>
  </w:footnote>
  <w:footnote w:type="continuationNotice" w:id="1">
    <w:p w14:paraId="065053B1" w14:textId="77777777" w:rsidR="005436D4" w:rsidRDefault="005436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alias w:val="Título"/>
      <w:tag w:val=""/>
      <w:id w:val="1116400235"/>
      <w:dataBinding w:prefixMappings="xmlns:ns0='http://purl.org/dc/elements/1.1/' xmlns:ns1='http://schemas.openxmlformats.org/package/2006/metadata/core-properties' " w:xpath="/ns1:coreProperties[1]/ns0:title[1]" w:storeItemID="{6C3C8BC8-F283-45AE-878A-BAB7291924A1}"/>
      <w:text/>
    </w:sdtPr>
    <w:sdtContent>
      <w:p w14:paraId="79D0DE46" w14:textId="5C1887DB" w:rsidR="00D4625F" w:rsidRDefault="00D76129">
        <w:pPr>
          <w:pStyle w:val="Encabezado"/>
          <w:jc w:val="right"/>
          <w:rPr>
            <w:color w:val="7F7F7F" w:themeColor="text1" w:themeTint="80"/>
          </w:rPr>
        </w:pPr>
        <w:r>
          <w:rPr>
            <w:color w:val="7F7F7F" w:themeColor="text1" w:themeTint="80"/>
          </w:rPr>
          <w:t xml:space="preserve">A3 </w:t>
        </w:r>
        <w:r w:rsidR="00ED709C">
          <w:rPr>
            <w:color w:val="7F7F7F" w:themeColor="text1" w:themeTint="80"/>
          </w:rPr>
          <w:t xml:space="preserve">| </w:t>
        </w:r>
        <w:r>
          <w:rPr>
            <w:color w:val="7F7F7F" w:themeColor="text1" w:themeTint="80"/>
          </w:rPr>
          <w:t>PMD</w:t>
        </w:r>
      </w:p>
    </w:sdtContent>
  </w:sdt>
  <w:p w14:paraId="5CEC2DBF" w14:textId="77777777" w:rsidR="00D4625F" w:rsidRDefault="00D4625F">
    <w:pPr>
      <w:pStyle w:val="Encabezado"/>
    </w:pPr>
  </w:p>
</w:hdr>
</file>

<file path=word/intelligence2.xml><?xml version="1.0" encoding="utf-8"?>
<int2:intelligence xmlns:int2="http://schemas.microsoft.com/office/intelligence/2020/intelligence" xmlns:oel="http://schemas.microsoft.com/office/2019/extlst">
  <int2:observations>
    <int2:textHash int2:hashCode="3Kz3klsxnvUwQ/" int2:id="250ADdbh">
      <int2:state int2:value="Rejected" int2:type="AugLoop_Text_Critique"/>
    </int2:textHash>
    <int2:textHash int2:hashCode="0DPiKuNIrrVmD8" int2:id="3Dekz6A9">
      <int2:state int2:value="Rejected" int2:type="AugLoop_Text_Critique"/>
    </int2:textHash>
    <int2:textHash int2:hashCode="kECn1s33oNbKsY" int2:id="4UVaJ56P">
      <int2:state int2:value="Rejected" int2:type="AugLoop_Text_Critique"/>
    </int2:textHash>
    <int2:textHash int2:hashCode="TY816a6QVadDEy" int2:id="7AOK1RgN">
      <int2:state int2:value="Rejected" int2:type="AugLoop_Text_Critique"/>
    </int2:textHash>
    <int2:textHash int2:hashCode="zydvPRXszBmMLa" int2:id="8FrWnhtx">
      <int2:state int2:value="Rejected" int2:type="AugLoop_Text_Critique"/>
    </int2:textHash>
    <int2:textHash int2:hashCode="KDfceIJebwy83m" int2:id="9iD32N4I">
      <int2:state int2:value="Rejected" int2:type="AugLoop_Text_Critique"/>
    </int2:textHash>
    <int2:textHash int2:hashCode="a2ZeifI+FzH5Nl" int2:id="AOtuk4VH">
      <int2:state int2:value="Rejected" int2:type="AugLoop_Text_Critique"/>
    </int2:textHash>
    <int2:textHash int2:hashCode="9hNuEbUXhSefgc" int2:id="CHyPV2dA">
      <int2:state int2:value="Rejected" int2:type="AugLoop_Text_Critique"/>
    </int2:textHash>
    <int2:textHash int2:hashCode="kuku5Ek2vmv0CX" int2:id="EqGVUkvM">
      <int2:state int2:value="Rejected" int2:type="AugLoop_Text_Critique"/>
    </int2:textHash>
    <int2:textHash int2:hashCode="HchN7LS+Z2229f" int2:id="FSLccqdC">
      <int2:state int2:value="Rejected" int2:type="AugLoop_Text_Critique"/>
    </int2:textHash>
    <int2:textHash int2:hashCode="SSfzmO8ZcpRNVG" int2:id="IT6Kt7mn">
      <int2:state int2:value="Rejected" int2:type="AugLoop_Text_Critique"/>
    </int2:textHash>
    <int2:textHash int2:hashCode="/gOThCXXjQR5ui" int2:id="L8N5cjNv">
      <int2:state int2:value="Rejected" int2:type="AugLoop_Text_Critique"/>
    </int2:textHash>
    <int2:textHash int2:hashCode="Usyc5OSrMjNvSg" int2:id="LFpeK48G">
      <int2:state int2:value="Rejected" int2:type="AugLoop_Text_Critique"/>
    </int2:textHash>
    <int2:textHash int2:hashCode="Ni1gyz9vjpbDft" int2:id="NEI2MM6R">
      <int2:state int2:value="Rejected" int2:type="AugLoop_Text_Critique"/>
    </int2:textHash>
    <int2:textHash int2:hashCode="8myhFqik57jtQx" int2:id="NqzQewm4">
      <int2:state int2:value="Rejected" int2:type="AugLoop_Text_Critique"/>
    </int2:textHash>
    <int2:textHash int2:hashCode="AT3jpCDZ86ptlQ" int2:id="NwOgYawv">
      <int2:state int2:value="Rejected" int2:type="AugLoop_Text_Critique"/>
    </int2:textHash>
    <int2:textHash int2:hashCode="YQYCb9E06vj3/m" int2:id="SRf5UZsc">
      <int2:state int2:value="Rejected" int2:type="AugLoop_Text_Critique"/>
    </int2:textHash>
    <int2:textHash int2:hashCode="WG3j6TBS58eaex" int2:id="TZ2IsA3X">
      <int2:state int2:value="Rejected" int2:type="AugLoop_Text_Critique"/>
    </int2:textHash>
    <int2:textHash int2:hashCode="2RcH5gldhxyH1S" int2:id="U28gj5rt">
      <int2:state int2:value="Rejected" int2:type="AugLoop_Text_Critique"/>
    </int2:textHash>
    <int2:textHash int2:hashCode="10z9K7cf4iUdfp" int2:id="VKBgT0l5">
      <int2:state int2:value="Rejected" int2:type="AugLoop_Text_Critique"/>
    </int2:textHash>
    <int2:textHash int2:hashCode="47IwLi/hGWW8zY" int2:id="W6EzBmuH">
      <int2:state int2:value="Rejected" int2:type="AugLoop_Text_Critique"/>
    </int2:textHash>
    <int2:textHash int2:hashCode="KtHdkmCE39C3fW" int2:id="XL8K3FkQ">
      <int2:state int2:value="Rejected" int2:type="AugLoop_Text_Critique"/>
    </int2:textHash>
    <int2:textHash int2:hashCode="+9xPI/kxJbvuro" int2:id="XWiI5AWf">
      <int2:state int2:value="Rejected" int2:type="AugLoop_Text_Critique"/>
    </int2:textHash>
    <int2:textHash int2:hashCode="oj3+NPUhKHueor" int2:id="bNftL59L">
      <int2:state int2:value="Rejected" int2:type="AugLoop_Text_Critique"/>
    </int2:textHash>
    <int2:textHash int2:hashCode="L2AVGwqiAMhuvX" int2:id="fYiWJbYu">
      <int2:state int2:value="Rejected" int2:type="AugLoop_Text_Critique"/>
    </int2:textHash>
    <int2:textHash int2:hashCode="g0OQEHCCitehCs" int2:id="gXiGMZIg">
      <int2:state int2:value="Rejected" int2:type="AugLoop_Text_Critique"/>
    </int2:textHash>
    <int2:textHash int2:hashCode="f6yMCA0gjpVHQ3" int2:id="hRJB8J2j">
      <int2:state int2:value="Rejected" int2:type="AugLoop_Text_Critique"/>
    </int2:textHash>
    <int2:textHash int2:hashCode="nKoY02m4mL+4BV" int2:id="hZVSA3xu">
      <int2:state int2:value="Rejected" int2:type="AugLoop_Text_Critique"/>
    </int2:textHash>
    <int2:textHash int2:hashCode="BmSFwT6vyygqNV" int2:id="lC2p097X">
      <int2:state int2:value="Rejected" int2:type="AugLoop_Text_Critique"/>
    </int2:textHash>
    <int2:textHash int2:hashCode="GLrK8KWOUz3Q1B" int2:id="lDPeNTSr">
      <int2:state int2:value="Rejected" int2:type="AugLoop_Text_Critique"/>
    </int2:textHash>
    <int2:textHash int2:hashCode="51NajZxcU/rCV2" int2:id="mSW86xvl">
      <int2:state int2:value="Rejected" int2:type="AugLoop_Text_Critique"/>
    </int2:textHash>
    <int2:textHash int2:hashCode="zlDoJQ36yclIx/" int2:id="neK9iUF7">
      <int2:state int2:value="Rejected" int2:type="AugLoop_Text_Critique"/>
    </int2:textHash>
    <int2:textHash int2:hashCode="1wS/WjxzBB85AW" int2:id="oloi5NQ8">
      <int2:state int2:value="Rejected" int2:type="AugLoop_Text_Critique"/>
    </int2:textHash>
    <int2:textHash int2:hashCode="vpyfBPIF+dNKJY" int2:id="oyMbAgNm">
      <int2:state int2:value="Rejected" int2:type="AugLoop_Text_Critique"/>
    </int2:textHash>
    <int2:textHash int2:hashCode="pTBIMhWcYNzXto" int2:id="pzytfepR">
      <int2:state int2:value="Rejected" int2:type="AugLoop_Text_Critique"/>
    </int2:textHash>
    <int2:textHash int2:hashCode="t/DgCIYsdmb9Bp" int2:id="qCaCYIRM">
      <int2:state int2:value="Rejected" int2:type="AugLoop_Text_Critique"/>
    </int2:textHash>
    <int2:textHash int2:hashCode="DoqmVE8ijq48DY" int2:id="qSkKHkOw">
      <int2:state int2:value="Rejected" int2:type="AugLoop_Text_Critique"/>
    </int2:textHash>
    <int2:textHash int2:hashCode="KMA+VYSy6NFP4N" int2:id="saFkVWbc">
      <int2:state int2:value="Rejected" int2:type="AugLoop_Text_Critique"/>
    </int2:textHash>
    <int2:textHash int2:hashCode="IVqVYWj3dCElPp" int2:id="sjAAfIdk">
      <int2:state int2:value="Rejected" int2:type="AugLoop_Text_Critique"/>
    </int2:textHash>
    <int2:textHash int2:hashCode="7tVg04anO3cDwN" int2:id="uo0uZK3u">
      <int2:state int2:value="Rejected" int2:type="AugLoop_Text_Critique"/>
    </int2:textHash>
    <int2:textHash int2:hashCode="KhQdgQlU+iPtCL" int2:id="uxXLxuRH">
      <int2:state int2:value="Rejected" int2:type="AugLoop_Text_Critique"/>
    </int2:textHash>
    <int2:textHash int2:hashCode="/LMNpEq2vIKI3+" int2:id="vYbJLV2q">
      <int2:state int2:value="Rejected" int2:type="AugLoop_Text_Critique"/>
    </int2:textHash>
    <int2:textHash int2:hashCode="0kEh+Sy/Zu2bNq" int2:id="wC78Csge">
      <int2:state int2:value="Rejected" int2:type="AugLoop_Text_Critique"/>
    </int2:textHash>
    <int2:textHash int2:hashCode="Ujl3DqoQFaFHik" int2:id="wcZfEqd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6196"/>
    <w:multiLevelType w:val="hybridMultilevel"/>
    <w:tmpl w:val="0CCC583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18F681E"/>
    <w:multiLevelType w:val="hybridMultilevel"/>
    <w:tmpl w:val="40DA4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9F7651"/>
    <w:multiLevelType w:val="hybridMultilevel"/>
    <w:tmpl w:val="80B2CA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BF7D87"/>
    <w:multiLevelType w:val="hybridMultilevel"/>
    <w:tmpl w:val="00A28FA8"/>
    <w:lvl w:ilvl="0" w:tplc="A2EA75B6">
      <w:start w:val="1"/>
      <w:numFmt w:val="upperLetter"/>
      <w:lvlText w:val="%1)"/>
      <w:lvlJc w:val="left"/>
      <w:pPr>
        <w:ind w:left="360" w:hanging="360"/>
      </w:pPr>
      <w:rPr>
        <w:b/>
        <w:bCs/>
        <w:sz w:val="28"/>
        <w:szCs w:val="28"/>
      </w:rPr>
    </w:lvl>
    <w:lvl w:ilvl="1" w:tplc="B4802D3E">
      <w:start w:val="1"/>
      <w:numFmt w:val="lowerLetter"/>
      <w:lvlText w:val="%2."/>
      <w:lvlJc w:val="left"/>
      <w:pPr>
        <w:ind w:left="1080" w:hanging="360"/>
      </w:pPr>
    </w:lvl>
    <w:lvl w:ilvl="2" w:tplc="242E44FC">
      <w:start w:val="1"/>
      <w:numFmt w:val="lowerRoman"/>
      <w:lvlText w:val="%3."/>
      <w:lvlJc w:val="right"/>
      <w:pPr>
        <w:ind w:left="1800" w:hanging="180"/>
      </w:pPr>
    </w:lvl>
    <w:lvl w:ilvl="3" w:tplc="E2A203FA">
      <w:start w:val="1"/>
      <w:numFmt w:val="decimal"/>
      <w:lvlText w:val="%4."/>
      <w:lvlJc w:val="left"/>
      <w:pPr>
        <w:ind w:left="2520" w:hanging="360"/>
      </w:pPr>
    </w:lvl>
    <w:lvl w:ilvl="4" w:tplc="0D920ED2">
      <w:start w:val="1"/>
      <w:numFmt w:val="lowerLetter"/>
      <w:lvlText w:val="%5."/>
      <w:lvlJc w:val="left"/>
      <w:pPr>
        <w:ind w:left="3240" w:hanging="360"/>
      </w:pPr>
    </w:lvl>
    <w:lvl w:ilvl="5" w:tplc="D72E9548">
      <w:start w:val="1"/>
      <w:numFmt w:val="lowerRoman"/>
      <w:lvlText w:val="%6."/>
      <w:lvlJc w:val="right"/>
      <w:pPr>
        <w:ind w:left="3960" w:hanging="180"/>
      </w:pPr>
    </w:lvl>
    <w:lvl w:ilvl="6" w:tplc="916A3914">
      <w:start w:val="1"/>
      <w:numFmt w:val="decimal"/>
      <w:lvlText w:val="%7."/>
      <w:lvlJc w:val="left"/>
      <w:pPr>
        <w:ind w:left="4680" w:hanging="360"/>
      </w:pPr>
    </w:lvl>
    <w:lvl w:ilvl="7" w:tplc="2D9C2A6A">
      <w:start w:val="1"/>
      <w:numFmt w:val="lowerLetter"/>
      <w:lvlText w:val="%8."/>
      <w:lvlJc w:val="left"/>
      <w:pPr>
        <w:ind w:left="5400" w:hanging="360"/>
      </w:pPr>
    </w:lvl>
    <w:lvl w:ilvl="8" w:tplc="8CA048F8">
      <w:start w:val="1"/>
      <w:numFmt w:val="lowerRoman"/>
      <w:lvlText w:val="%9."/>
      <w:lvlJc w:val="right"/>
      <w:pPr>
        <w:ind w:left="6120" w:hanging="180"/>
      </w:pPr>
    </w:lvl>
  </w:abstractNum>
  <w:abstractNum w:abstractNumId="4" w15:restartNumberingAfterBreak="0">
    <w:nsid w:val="275B3D1F"/>
    <w:multiLevelType w:val="hybridMultilevel"/>
    <w:tmpl w:val="2ADA4508"/>
    <w:lvl w:ilvl="0" w:tplc="CA34A320">
      <w:start w:val="1"/>
      <w:numFmt w:val="lowerLetter"/>
      <w:lvlText w:val="%1."/>
      <w:lvlJc w:val="left"/>
      <w:pPr>
        <w:ind w:left="1440" w:hanging="360"/>
      </w:pPr>
    </w:lvl>
    <w:lvl w:ilvl="1" w:tplc="78420778">
      <w:start w:val="1"/>
      <w:numFmt w:val="lowerLetter"/>
      <w:lvlText w:val="%2."/>
      <w:lvlJc w:val="left"/>
      <w:pPr>
        <w:ind w:left="2160" w:hanging="360"/>
      </w:pPr>
    </w:lvl>
    <w:lvl w:ilvl="2" w:tplc="EE667AB4">
      <w:start w:val="1"/>
      <w:numFmt w:val="lowerRoman"/>
      <w:lvlText w:val="%3."/>
      <w:lvlJc w:val="right"/>
      <w:pPr>
        <w:ind w:left="2880" w:hanging="180"/>
      </w:pPr>
    </w:lvl>
    <w:lvl w:ilvl="3" w:tplc="E73ECE3E">
      <w:start w:val="1"/>
      <w:numFmt w:val="decimal"/>
      <w:lvlText w:val="%4."/>
      <w:lvlJc w:val="left"/>
      <w:pPr>
        <w:ind w:left="3600" w:hanging="360"/>
      </w:pPr>
    </w:lvl>
    <w:lvl w:ilvl="4" w:tplc="A5BEFDB0">
      <w:start w:val="1"/>
      <w:numFmt w:val="lowerLetter"/>
      <w:lvlText w:val="%5."/>
      <w:lvlJc w:val="left"/>
      <w:pPr>
        <w:ind w:left="4320" w:hanging="360"/>
      </w:pPr>
    </w:lvl>
    <w:lvl w:ilvl="5" w:tplc="0D3AEE5E">
      <w:start w:val="1"/>
      <w:numFmt w:val="lowerRoman"/>
      <w:lvlText w:val="%6."/>
      <w:lvlJc w:val="right"/>
      <w:pPr>
        <w:ind w:left="5040" w:hanging="180"/>
      </w:pPr>
    </w:lvl>
    <w:lvl w:ilvl="6" w:tplc="0E260AD2">
      <w:start w:val="1"/>
      <w:numFmt w:val="decimal"/>
      <w:lvlText w:val="%7."/>
      <w:lvlJc w:val="left"/>
      <w:pPr>
        <w:ind w:left="5760" w:hanging="360"/>
      </w:pPr>
    </w:lvl>
    <w:lvl w:ilvl="7" w:tplc="8278B1F6">
      <w:start w:val="1"/>
      <w:numFmt w:val="lowerLetter"/>
      <w:lvlText w:val="%8."/>
      <w:lvlJc w:val="left"/>
      <w:pPr>
        <w:ind w:left="6480" w:hanging="360"/>
      </w:pPr>
    </w:lvl>
    <w:lvl w:ilvl="8" w:tplc="D59EC134">
      <w:start w:val="1"/>
      <w:numFmt w:val="lowerRoman"/>
      <w:lvlText w:val="%9."/>
      <w:lvlJc w:val="right"/>
      <w:pPr>
        <w:ind w:left="7200" w:hanging="180"/>
      </w:pPr>
    </w:lvl>
  </w:abstractNum>
  <w:abstractNum w:abstractNumId="5" w15:restartNumberingAfterBreak="0">
    <w:nsid w:val="298F1A27"/>
    <w:multiLevelType w:val="multilevel"/>
    <w:tmpl w:val="130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83EED"/>
    <w:multiLevelType w:val="multilevel"/>
    <w:tmpl w:val="A7B8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81D29"/>
    <w:multiLevelType w:val="hybridMultilevel"/>
    <w:tmpl w:val="FF3439CC"/>
    <w:lvl w:ilvl="0" w:tplc="FFFFFFFF">
      <w:start w:val="1"/>
      <w:numFmt w:val="upperLetter"/>
      <w:lvlText w:val="%1)"/>
      <w:lvlJc w:val="left"/>
      <w:pPr>
        <w:ind w:left="360" w:hanging="360"/>
      </w:pPr>
      <w:rPr>
        <w:b/>
        <w:bCs/>
        <w:sz w:val="28"/>
        <w:szCs w:val="28"/>
      </w:rPr>
    </w:lvl>
    <w:lvl w:ilvl="1" w:tplc="080A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37515F37"/>
    <w:multiLevelType w:val="multilevel"/>
    <w:tmpl w:val="2AA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A6768"/>
    <w:multiLevelType w:val="hybridMultilevel"/>
    <w:tmpl w:val="252C73BA"/>
    <w:lvl w:ilvl="0" w:tplc="FFFFFFFF">
      <w:start w:val="1"/>
      <w:numFmt w:val="upperLetter"/>
      <w:lvlText w:val="%1)"/>
      <w:lvlJc w:val="left"/>
      <w:pPr>
        <w:ind w:left="360" w:hanging="360"/>
      </w:pPr>
      <w:rPr>
        <w:b/>
        <w:bCs/>
        <w:sz w:val="28"/>
        <w:szCs w:val="28"/>
      </w:rPr>
    </w:lvl>
    <w:lvl w:ilvl="1" w:tplc="080A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7EBA05F2"/>
    <w:multiLevelType w:val="hybridMultilevel"/>
    <w:tmpl w:val="1CCE8376"/>
    <w:lvl w:ilvl="0" w:tplc="FFFFFFFF">
      <w:start w:val="1"/>
      <w:numFmt w:val="upperLetter"/>
      <w:lvlText w:val="%1)"/>
      <w:lvlJc w:val="left"/>
      <w:pPr>
        <w:ind w:left="360" w:hanging="360"/>
      </w:pPr>
      <w:rPr>
        <w:b/>
        <w:bCs/>
        <w:sz w:val="28"/>
        <w:szCs w:val="28"/>
      </w:rPr>
    </w:lvl>
    <w:lvl w:ilvl="1" w:tplc="080A000F">
      <w:start w:val="1"/>
      <w:numFmt w:val="decimal"/>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1633176390">
    <w:abstractNumId w:val="4"/>
  </w:num>
  <w:num w:numId="2" w16cid:durableId="962266464">
    <w:abstractNumId w:val="3"/>
  </w:num>
  <w:num w:numId="3" w16cid:durableId="1501892168">
    <w:abstractNumId w:val="0"/>
  </w:num>
  <w:num w:numId="4" w16cid:durableId="2095591828">
    <w:abstractNumId w:val="6"/>
  </w:num>
  <w:num w:numId="5" w16cid:durableId="1755124871">
    <w:abstractNumId w:val="5"/>
  </w:num>
  <w:num w:numId="6" w16cid:durableId="1384059614">
    <w:abstractNumId w:val="8"/>
  </w:num>
  <w:num w:numId="7" w16cid:durableId="1446730930">
    <w:abstractNumId w:val="10"/>
  </w:num>
  <w:num w:numId="8" w16cid:durableId="1977299854">
    <w:abstractNumId w:val="7"/>
  </w:num>
  <w:num w:numId="9" w16cid:durableId="1466894626">
    <w:abstractNumId w:val="9"/>
  </w:num>
  <w:num w:numId="10" w16cid:durableId="2124155964">
    <w:abstractNumId w:val="1"/>
  </w:num>
  <w:num w:numId="11" w16cid:durableId="1758594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129"/>
    <w:rsid w:val="00004705"/>
    <w:rsid w:val="00005057"/>
    <w:rsid w:val="00011126"/>
    <w:rsid w:val="00015137"/>
    <w:rsid w:val="00020B8A"/>
    <w:rsid w:val="00021787"/>
    <w:rsid w:val="000259A4"/>
    <w:rsid w:val="00031F88"/>
    <w:rsid w:val="000334B4"/>
    <w:rsid w:val="000336E7"/>
    <w:rsid w:val="0003520D"/>
    <w:rsid w:val="000412D8"/>
    <w:rsid w:val="00041D44"/>
    <w:rsid w:val="0004227D"/>
    <w:rsid w:val="000461A3"/>
    <w:rsid w:val="00047CC1"/>
    <w:rsid w:val="00052B90"/>
    <w:rsid w:val="00060248"/>
    <w:rsid w:val="00063707"/>
    <w:rsid w:val="00066014"/>
    <w:rsid w:val="000802C3"/>
    <w:rsid w:val="000849D8"/>
    <w:rsid w:val="000902B4"/>
    <w:rsid w:val="00090EFB"/>
    <w:rsid w:val="0009282B"/>
    <w:rsid w:val="000A1C36"/>
    <w:rsid w:val="000A1CBF"/>
    <w:rsid w:val="000A582B"/>
    <w:rsid w:val="000B435C"/>
    <w:rsid w:val="000B578D"/>
    <w:rsid w:val="000B6E51"/>
    <w:rsid w:val="000C0417"/>
    <w:rsid w:val="000C1E29"/>
    <w:rsid w:val="000D26BC"/>
    <w:rsid w:val="000D4033"/>
    <w:rsid w:val="000D4679"/>
    <w:rsid w:val="000D4E90"/>
    <w:rsid w:val="000D6DE5"/>
    <w:rsid w:val="000E448B"/>
    <w:rsid w:val="000E54EE"/>
    <w:rsid w:val="000E6C00"/>
    <w:rsid w:val="000F5811"/>
    <w:rsid w:val="000F68E9"/>
    <w:rsid w:val="00101735"/>
    <w:rsid w:val="001124A7"/>
    <w:rsid w:val="00113090"/>
    <w:rsid w:val="00126508"/>
    <w:rsid w:val="0012667D"/>
    <w:rsid w:val="0012695A"/>
    <w:rsid w:val="0013067E"/>
    <w:rsid w:val="00132EDB"/>
    <w:rsid w:val="00133C91"/>
    <w:rsid w:val="00137EC1"/>
    <w:rsid w:val="00141979"/>
    <w:rsid w:val="00141F52"/>
    <w:rsid w:val="00143817"/>
    <w:rsid w:val="0014387A"/>
    <w:rsid w:val="00143A0A"/>
    <w:rsid w:val="00145805"/>
    <w:rsid w:val="00145C84"/>
    <w:rsid w:val="001622EC"/>
    <w:rsid w:val="00171891"/>
    <w:rsid w:val="00171ABB"/>
    <w:rsid w:val="0018370B"/>
    <w:rsid w:val="0018759C"/>
    <w:rsid w:val="00190875"/>
    <w:rsid w:val="001912D2"/>
    <w:rsid w:val="001958E6"/>
    <w:rsid w:val="00196503"/>
    <w:rsid w:val="001A7B29"/>
    <w:rsid w:val="001B1963"/>
    <w:rsid w:val="001B48D7"/>
    <w:rsid w:val="001C0729"/>
    <w:rsid w:val="001C4CF1"/>
    <w:rsid w:val="001C5CF8"/>
    <w:rsid w:val="001D2AB0"/>
    <w:rsid w:val="001D6733"/>
    <w:rsid w:val="001E30B2"/>
    <w:rsid w:val="001E5822"/>
    <w:rsid w:val="001E7269"/>
    <w:rsid w:val="001E7F80"/>
    <w:rsid w:val="001F0477"/>
    <w:rsid w:val="001F772B"/>
    <w:rsid w:val="00203847"/>
    <w:rsid w:val="00210877"/>
    <w:rsid w:val="00212566"/>
    <w:rsid w:val="00213DB5"/>
    <w:rsid w:val="002160F1"/>
    <w:rsid w:val="00217B65"/>
    <w:rsid w:val="00220423"/>
    <w:rsid w:val="00222F2E"/>
    <w:rsid w:val="002232A4"/>
    <w:rsid w:val="002232BB"/>
    <w:rsid w:val="002243A3"/>
    <w:rsid w:val="00225539"/>
    <w:rsid w:val="002256DD"/>
    <w:rsid w:val="00226472"/>
    <w:rsid w:val="0023226F"/>
    <w:rsid w:val="0024048D"/>
    <w:rsid w:val="00260F7B"/>
    <w:rsid w:val="00261035"/>
    <w:rsid w:val="002639BA"/>
    <w:rsid w:val="00270514"/>
    <w:rsid w:val="00273BEB"/>
    <w:rsid w:val="00276742"/>
    <w:rsid w:val="00283BE5"/>
    <w:rsid w:val="00284076"/>
    <w:rsid w:val="002849BE"/>
    <w:rsid w:val="00291092"/>
    <w:rsid w:val="00293877"/>
    <w:rsid w:val="00293954"/>
    <w:rsid w:val="00294DAC"/>
    <w:rsid w:val="002978B9"/>
    <w:rsid w:val="002A0222"/>
    <w:rsid w:val="002A0D66"/>
    <w:rsid w:val="002A2382"/>
    <w:rsid w:val="002B1F23"/>
    <w:rsid w:val="002B30C6"/>
    <w:rsid w:val="002B5C0A"/>
    <w:rsid w:val="002C2BAE"/>
    <w:rsid w:val="002C3591"/>
    <w:rsid w:val="002C5581"/>
    <w:rsid w:val="002C5A07"/>
    <w:rsid w:val="002C671C"/>
    <w:rsid w:val="002D1DDD"/>
    <w:rsid w:val="002D5F7E"/>
    <w:rsid w:val="002D6C68"/>
    <w:rsid w:val="002E7454"/>
    <w:rsid w:val="00304FE8"/>
    <w:rsid w:val="00307587"/>
    <w:rsid w:val="00310CD1"/>
    <w:rsid w:val="003111FD"/>
    <w:rsid w:val="00311240"/>
    <w:rsid w:val="0031160A"/>
    <w:rsid w:val="00314FE2"/>
    <w:rsid w:val="00320D41"/>
    <w:rsid w:val="00324D8E"/>
    <w:rsid w:val="00324ED9"/>
    <w:rsid w:val="00325EDC"/>
    <w:rsid w:val="003276A5"/>
    <w:rsid w:val="0033542C"/>
    <w:rsid w:val="00337833"/>
    <w:rsid w:val="003379C3"/>
    <w:rsid w:val="00345763"/>
    <w:rsid w:val="00345FB0"/>
    <w:rsid w:val="00355450"/>
    <w:rsid w:val="003560CF"/>
    <w:rsid w:val="00357D0A"/>
    <w:rsid w:val="0036585E"/>
    <w:rsid w:val="00366955"/>
    <w:rsid w:val="00372AA1"/>
    <w:rsid w:val="003730D0"/>
    <w:rsid w:val="00373595"/>
    <w:rsid w:val="0037777A"/>
    <w:rsid w:val="00377D46"/>
    <w:rsid w:val="00382C5D"/>
    <w:rsid w:val="003831DC"/>
    <w:rsid w:val="00385024"/>
    <w:rsid w:val="003857C2"/>
    <w:rsid w:val="003939EB"/>
    <w:rsid w:val="003A3A29"/>
    <w:rsid w:val="003B11CA"/>
    <w:rsid w:val="003B1FFE"/>
    <w:rsid w:val="003B29A5"/>
    <w:rsid w:val="003C16A2"/>
    <w:rsid w:val="003C6039"/>
    <w:rsid w:val="003D106B"/>
    <w:rsid w:val="003D120A"/>
    <w:rsid w:val="003D54BF"/>
    <w:rsid w:val="003E3E2F"/>
    <w:rsid w:val="003E652D"/>
    <w:rsid w:val="003F0FD7"/>
    <w:rsid w:val="004154B6"/>
    <w:rsid w:val="00421425"/>
    <w:rsid w:val="004218F4"/>
    <w:rsid w:val="004233DD"/>
    <w:rsid w:val="00423676"/>
    <w:rsid w:val="00425E0A"/>
    <w:rsid w:val="00426256"/>
    <w:rsid w:val="00426FC9"/>
    <w:rsid w:val="004326B9"/>
    <w:rsid w:val="00432C8F"/>
    <w:rsid w:val="00432EA7"/>
    <w:rsid w:val="00434EC4"/>
    <w:rsid w:val="00441F53"/>
    <w:rsid w:val="00443C36"/>
    <w:rsid w:val="00444A3C"/>
    <w:rsid w:val="004471F9"/>
    <w:rsid w:val="004525CA"/>
    <w:rsid w:val="00461E0C"/>
    <w:rsid w:val="00464CE6"/>
    <w:rsid w:val="00465EE9"/>
    <w:rsid w:val="00466BEC"/>
    <w:rsid w:val="00470A45"/>
    <w:rsid w:val="00471CA3"/>
    <w:rsid w:val="00476368"/>
    <w:rsid w:val="004824BB"/>
    <w:rsid w:val="00482BF9"/>
    <w:rsid w:val="0049080F"/>
    <w:rsid w:val="004968AB"/>
    <w:rsid w:val="004A133D"/>
    <w:rsid w:val="004A397E"/>
    <w:rsid w:val="004A3EA6"/>
    <w:rsid w:val="004A4FDC"/>
    <w:rsid w:val="004A528C"/>
    <w:rsid w:val="004A5FFF"/>
    <w:rsid w:val="004B3E98"/>
    <w:rsid w:val="004B5688"/>
    <w:rsid w:val="004B67E5"/>
    <w:rsid w:val="004C0DEB"/>
    <w:rsid w:val="004C2324"/>
    <w:rsid w:val="004E0A59"/>
    <w:rsid w:val="004E155A"/>
    <w:rsid w:val="004F02E2"/>
    <w:rsid w:val="0050077F"/>
    <w:rsid w:val="00502745"/>
    <w:rsid w:val="00504B21"/>
    <w:rsid w:val="0050609C"/>
    <w:rsid w:val="00507F6A"/>
    <w:rsid w:val="00516EF8"/>
    <w:rsid w:val="0052040E"/>
    <w:rsid w:val="005210A7"/>
    <w:rsid w:val="00521951"/>
    <w:rsid w:val="00522149"/>
    <w:rsid w:val="005235AE"/>
    <w:rsid w:val="00523AB2"/>
    <w:rsid w:val="0053725D"/>
    <w:rsid w:val="00537D02"/>
    <w:rsid w:val="005436D4"/>
    <w:rsid w:val="00546D96"/>
    <w:rsid w:val="0055082C"/>
    <w:rsid w:val="00552D99"/>
    <w:rsid w:val="00553FA8"/>
    <w:rsid w:val="00564E66"/>
    <w:rsid w:val="0057385F"/>
    <w:rsid w:val="00573994"/>
    <w:rsid w:val="00582069"/>
    <w:rsid w:val="005858E0"/>
    <w:rsid w:val="00594E19"/>
    <w:rsid w:val="005A4D7C"/>
    <w:rsid w:val="005A5EA6"/>
    <w:rsid w:val="005B0EA8"/>
    <w:rsid w:val="005B1B33"/>
    <w:rsid w:val="005B7E63"/>
    <w:rsid w:val="005C074B"/>
    <w:rsid w:val="005C5F0E"/>
    <w:rsid w:val="005D0D2C"/>
    <w:rsid w:val="005D4AEA"/>
    <w:rsid w:val="005D4B12"/>
    <w:rsid w:val="005D5E20"/>
    <w:rsid w:val="005E22E7"/>
    <w:rsid w:val="005E7893"/>
    <w:rsid w:val="00600087"/>
    <w:rsid w:val="0060071B"/>
    <w:rsid w:val="00601D58"/>
    <w:rsid w:val="00607BDD"/>
    <w:rsid w:val="00612D77"/>
    <w:rsid w:val="0061323D"/>
    <w:rsid w:val="00614DBD"/>
    <w:rsid w:val="00617104"/>
    <w:rsid w:val="006213A5"/>
    <w:rsid w:val="00622DB0"/>
    <w:rsid w:val="00623851"/>
    <w:rsid w:val="006250CF"/>
    <w:rsid w:val="006406FD"/>
    <w:rsid w:val="00641EE7"/>
    <w:rsid w:val="00642FB2"/>
    <w:rsid w:val="00643A37"/>
    <w:rsid w:val="00646F6E"/>
    <w:rsid w:val="006608C7"/>
    <w:rsid w:val="00660CD8"/>
    <w:rsid w:val="00661762"/>
    <w:rsid w:val="00664B21"/>
    <w:rsid w:val="006709C1"/>
    <w:rsid w:val="00680810"/>
    <w:rsid w:val="006816EA"/>
    <w:rsid w:val="00682D95"/>
    <w:rsid w:val="00690073"/>
    <w:rsid w:val="00694CD3"/>
    <w:rsid w:val="006A20A7"/>
    <w:rsid w:val="006A6DAE"/>
    <w:rsid w:val="006B0314"/>
    <w:rsid w:val="006B0724"/>
    <w:rsid w:val="006B31D0"/>
    <w:rsid w:val="006B633B"/>
    <w:rsid w:val="006C0AB1"/>
    <w:rsid w:val="006C4395"/>
    <w:rsid w:val="006C7BB0"/>
    <w:rsid w:val="006D022F"/>
    <w:rsid w:val="006D081B"/>
    <w:rsid w:val="006D17C8"/>
    <w:rsid w:val="006D4DD1"/>
    <w:rsid w:val="006E655E"/>
    <w:rsid w:val="006F3092"/>
    <w:rsid w:val="006F4024"/>
    <w:rsid w:val="006F6DB4"/>
    <w:rsid w:val="006F722E"/>
    <w:rsid w:val="006F7381"/>
    <w:rsid w:val="00701187"/>
    <w:rsid w:val="007056D7"/>
    <w:rsid w:val="00710816"/>
    <w:rsid w:val="00712915"/>
    <w:rsid w:val="00723A71"/>
    <w:rsid w:val="00725AD6"/>
    <w:rsid w:val="0073078D"/>
    <w:rsid w:val="00731349"/>
    <w:rsid w:val="00736A28"/>
    <w:rsid w:val="00744114"/>
    <w:rsid w:val="00751690"/>
    <w:rsid w:val="00755679"/>
    <w:rsid w:val="00760BF0"/>
    <w:rsid w:val="00774C51"/>
    <w:rsid w:val="00775B15"/>
    <w:rsid w:val="007800C9"/>
    <w:rsid w:val="00780738"/>
    <w:rsid w:val="00782BF8"/>
    <w:rsid w:val="00783336"/>
    <w:rsid w:val="0079054F"/>
    <w:rsid w:val="00797613"/>
    <w:rsid w:val="007A2E2A"/>
    <w:rsid w:val="007A4C24"/>
    <w:rsid w:val="007A4CCD"/>
    <w:rsid w:val="007A56F6"/>
    <w:rsid w:val="007A5C9C"/>
    <w:rsid w:val="007B54D9"/>
    <w:rsid w:val="007B57A5"/>
    <w:rsid w:val="007D4F87"/>
    <w:rsid w:val="007E2556"/>
    <w:rsid w:val="007E4880"/>
    <w:rsid w:val="007E7076"/>
    <w:rsid w:val="007F2F40"/>
    <w:rsid w:val="007F3E61"/>
    <w:rsid w:val="008006F0"/>
    <w:rsid w:val="00803F7F"/>
    <w:rsid w:val="00820F15"/>
    <w:rsid w:val="00821A81"/>
    <w:rsid w:val="00827327"/>
    <w:rsid w:val="00827574"/>
    <w:rsid w:val="0083161D"/>
    <w:rsid w:val="00832A7B"/>
    <w:rsid w:val="00842C5F"/>
    <w:rsid w:val="00851580"/>
    <w:rsid w:val="00871FC8"/>
    <w:rsid w:val="008720F8"/>
    <w:rsid w:val="00872D37"/>
    <w:rsid w:val="00877311"/>
    <w:rsid w:val="008A1371"/>
    <w:rsid w:val="008A3B0C"/>
    <w:rsid w:val="008B0012"/>
    <w:rsid w:val="008B0200"/>
    <w:rsid w:val="008B08A6"/>
    <w:rsid w:val="008B5249"/>
    <w:rsid w:val="008B715A"/>
    <w:rsid w:val="008B7AFD"/>
    <w:rsid w:val="008B7FCB"/>
    <w:rsid w:val="008C0BD6"/>
    <w:rsid w:val="008C3347"/>
    <w:rsid w:val="008D1A10"/>
    <w:rsid w:val="008D78EB"/>
    <w:rsid w:val="008F13C9"/>
    <w:rsid w:val="008F5908"/>
    <w:rsid w:val="008F7047"/>
    <w:rsid w:val="0090546D"/>
    <w:rsid w:val="009131C1"/>
    <w:rsid w:val="00917DD4"/>
    <w:rsid w:val="00932ABB"/>
    <w:rsid w:val="00940B5B"/>
    <w:rsid w:val="0094725A"/>
    <w:rsid w:val="00952999"/>
    <w:rsid w:val="00957F64"/>
    <w:rsid w:val="00962485"/>
    <w:rsid w:val="0096464F"/>
    <w:rsid w:val="009854EB"/>
    <w:rsid w:val="00986167"/>
    <w:rsid w:val="009877CE"/>
    <w:rsid w:val="009949D4"/>
    <w:rsid w:val="00994AFD"/>
    <w:rsid w:val="0099567F"/>
    <w:rsid w:val="0099585F"/>
    <w:rsid w:val="009B5D30"/>
    <w:rsid w:val="009C086B"/>
    <w:rsid w:val="009C0E43"/>
    <w:rsid w:val="009C59BD"/>
    <w:rsid w:val="009C6D1B"/>
    <w:rsid w:val="009E23C2"/>
    <w:rsid w:val="009E7A64"/>
    <w:rsid w:val="009F0022"/>
    <w:rsid w:val="009F0222"/>
    <w:rsid w:val="009F2039"/>
    <w:rsid w:val="009F3931"/>
    <w:rsid w:val="009F42F4"/>
    <w:rsid w:val="009F7BC8"/>
    <w:rsid w:val="00A05046"/>
    <w:rsid w:val="00A06429"/>
    <w:rsid w:val="00A1661E"/>
    <w:rsid w:val="00A227B5"/>
    <w:rsid w:val="00A240BD"/>
    <w:rsid w:val="00A301D5"/>
    <w:rsid w:val="00A371A0"/>
    <w:rsid w:val="00A374AF"/>
    <w:rsid w:val="00A41D12"/>
    <w:rsid w:val="00A43152"/>
    <w:rsid w:val="00A44E1E"/>
    <w:rsid w:val="00A47A42"/>
    <w:rsid w:val="00A51A34"/>
    <w:rsid w:val="00A53311"/>
    <w:rsid w:val="00A5416D"/>
    <w:rsid w:val="00A54A3B"/>
    <w:rsid w:val="00A5570D"/>
    <w:rsid w:val="00A602EF"/>
    <w:rsid w:val="00A7079B"/>
    <w:rsid w:val="00A70F1E"/>
    <w:rsid w:val="00A90D2C"/>
    <w:rsid w:val="00A919E6"/>
    <w:rsid w:val="00AA0D99"/>
    <w:rsid w:val="00AA1E42"/>
    <w:rsid w:val="00AA2306"/>
    <w:rsid w:val="00AA39ED"/>
    <w:rsid w:val="00AA40DB"/>
    <w:rsid w:val="00AA54C9"/>
    <w:rsid w:val="00AA6616"/>
    <w:rsid w:val="00AB21BF"/>
    <w:rsid w:val="00AB3986"/>
    <w:rsid w:val="00AB4689"/>
    <w:rsid w:val="00AB79E1"/>
    <w:rsid w:val="00AC7A8E"/>
    <w:rsid w:val="00AD339B"/>
    <w:rsid w:val="00AE08A2"/>
    <w:rsid w:val="00AE2E83"/>
    <w:rsid w:val="00AE368D"/>
    <w:rsid w:val="00AE6446"/>
    <w:rsid w:val="00AE79B0"/>
    <w:rsid w:val="00AF61D5"/>
    <w:rsid w:val="00B01ACC"/>
    <w:rsid w:val="00B03F30"/>
    <w:rsid w:val="00B068D2"/>
    <w:rsid w:val="00B10CA3"/>
    <w:rsid w:val="00B12936"/>
    <w:rsid w:val="00B14739"/>
    <w:rsid w:val="00B1749D"/>
    <w:rsid w:val="00B179A4"/>
    <w:rsid w:val="00B23BCC"/>
    <w:rsid w:val="00B250AE"/>
    <w:rsid w:val="00B25474"/>
    <w:rsid w:val="00B26424"/>
    <w:rsid w:val="00B27E96"/>
    <w:rsid w:val="00B32BFC"/>
    <w:rsid w:val="00B36963"/>
    <w:rsid w:val="00B3785A"/>
    <w:rsid w:val="00B42307"/>
    <w:rsid w:val="00B428EC"/>
    <w:rsid w:val="00B50A35"/>
    <w:rsid w:val="00B5368B"/>
    <w:rsid w:val="00B555C3"/>
    <w:rsid w:val="00B61AF7"/>
    <w:rsid w:val="00B62CE7"/>
    <w:rsid w:val="00B71E40"/>
    <w:rsid w:val="00B81829"/>
    <w:rsid w:val="00B82944"/>
    <w:rsid w:val="00B86AB6"/>
    <w:rsid w:val="00B95878"/>
    <w:rsid w:val="00BA2A6C"/>
    <w:rsid w:val="00BA64FA"/>
    <w:rsid w:val="00BA7DA8"/>
    <w:rsid w:val="00BB1447"/>
    <w:rsid w:val="00BC44E7"/>
    <w:rsid w:val="00BC51B8"/>
    <w:rsid w:val="00BC76BD"/>
    <w:rsid w:val="00BD4E8F"/>
    <w:rsid w:val="00BE044F"/>
    <w:rsid w:val="00BE19D8"/>
    <w:rsid w:val="00BE2D36"/>
    <w:rsid w:val="00BE3DF1"/>
    <w:rsid w:val="00BE7B82"/>
    <w:rsid w:val="00BF533C"/>
    <w:rsid w:val="00BF61C1"/>
    <w:rsid w:val="00C04C88"/>
    <w:rsid w:val="00C05C52"/>
    <w:rsid w:val="00C07A05"/>
    <w:rsid w:val="00C146B7"/>
    <w:rsid w:val="00C33499"/>
    <w:rsid w:val="00C42BBE"/>
    <w:rsid w:val="00C44A2C"/>
    <w:rsid w:val="00C527E0"/>
    <w:rsid w:val="00C52E06"/>
    <w:rsid w:val="00C54365"/>
    <w:rsid w:val="00C6181D"/>
    <w:rsid w:val="00C64406"/>
    <w:rsid w:val="00C854D7"/>
    <w:rsid w:val="00C8585D"/>
    <w:rsid w:val="00C86900"/>
    <w:rsid w:val="00C90B15"/>
    <w:rsid w:val="00C93764"/>
    <w:rsid w:val="00C96E28"/>
    <w:rsid w:val="00CA217C"/>
    <w:rsid w:val="00CA4D7D"/>
    <w:rsid w:val="00CB344D"/>
    <w:rsid w:val="00CB51CF"/>
    <w:rsid w:val="00CB75E3"/>
    <w:rsid w:val="00CB7A41"/>
    <w:rsid w:val="00CC0145"/>
    <w:rsid w:val="00CC42EE"/>
    <w:rsid w:val="00CC4CBF"/>
    <w:rsid w:val="00CD4CCF"/>
    <w:rsid w:val="00CD7BBB"/>
    <w:rsid w:val="00D03937"/>
    <w:rsid w:val="00D0517D"/>
    <w:rsid w:val="00D0623B"/>
    <w:rsid w:val="00D1389A"/>
    <w:rsid w:val="00D23E7C"/>
    <w:rsid w:val="00D26BAA"/>
    <w:rsid w:val="00D30153"/>
    <w:rsid w:val="00D33DE9"/>
    <w:rsid w:val="00D35780"/>
    <w:rsid w:val="00D372A0"/>
    <w:rsid w:val="00D37416"/>
    <w:rsid w:val="00D37BAD"/>
    <w:rsid w:val="00D41C5D"/>
    <w:rsid w:val="00D4625F"/>
    <w:rsid w:val="00D52A52"/>
    <w:rsid w:val="00D60773"/>
    <w:rsid w:val="00D65544"/>
    <w:rsid w:val="00D662B7"/>
    <w:rsid w:val="00D7142F"/>
    <w:rsid w:val="00D73ACF"/>
    <w:rsid w:val="00D76129"/>
    <w:rsid w:val="00D76C17"/>
    <w:rsid w:val="00D81394"/>
    <w:rsid w:val="00D879E8"/>
    <w:rsid w:val="00D9372E"/>
    <w:rsid w:val="00D9379E"/>
    <w:rsid w:val="00D93E79"/>
    <w:rsid w:val="00D962E3"/>
    <w:rsid w:val="00DA30AC"/>
    <w:rsid w:val="00DA5DEB"/>
    <w:rsid w:val="00DA6B39"/>
    <w:rsid w:val="00DA725D"/>
    <w:rsid w:val="00DB26F2"/>
    <w:rsid w:val="00DB392A"/>
    <w:rsid w:val="00DC0946"/>
    <w:rsid w:val="00DC3D60"/>
    <w:rsid w:val="00DC6544"/>
    <w:rsid w:val="00DC6C2F"/>
    <w:rsid w:val="00DD1264"/>
    <w:rsid w:val="00DD5051"/>
    <w:rsid w:val="00DE44FD"/>
    <w:rsid w:val="00DE592D"/>
    <w:rsid w:val="00DF09FC"/>
    <w:rsid w:val="00DF3166"/>
    <w:rsid w:val="00E011B3"/>
    <w:rsid w:val="00E024E5"/>
    <w:rsid w:val="00E0733F"/>
    <w:rsid w:val="00E122DF"/>
    <w:rsid w:val="00E16C83"/>
    <w:rsid w:val="00E17946"/>
    <w:rsid w:val="00E24197"/>
    <w:rsid w:val="00E34D9D"/>
    <w:rsid w:val="00E3500A"/>
    <w:rsid w:val="00E40948"/>
    <w:rsid w:val="00E42A62"/>
    <w:rsid w:val="00E47197"/>
    <w:rsid w:val="00E54AD7"/>
    <w:rsid w:val="00E5726C"/>
    <w:rsid w:val="00E606DD"/>
    <w:rsid w:val="00E61261"/>
    <w:rsid w:val="00E62647"/>
    <w:rsid w:val="00E66474"/>
    <w:rsid w:val="00E710A2"/>
    <w:rsid w:val="00E72B41"/>
    <w:rsid w:val="00E74252"/>
    <w:rsid w:val="00E75AC2"/>
    <w:rsid w:val="00E80AB5"/>
    <w:rsid w:val="00E81722"/>
    <w:rsid w:val="00E83430"/>
    <w:rsid w:val="00E84173"/>
    <w:rsid w:val="00E9332E"/>
    <w:rsid w:val="00E94942"/>
    <w:rsid w:val="00E95FB8"/>
    <w:rsid w:val="00E97C7B"/>
    <w:rsid w:val="00EA6DE8"/>
    <w:rsid w:val="00EB36CE"/>
    <w:rsid w:val="00EC02E3"/>
    <w:rsid w:val="00ED2163"/>
    <w:rsid w:val="00ED2FDA"/>
    <w:rsid w:val="00ED709C"/>
    <w:rsid w:val="00EE581E"/>
    <w:rsid w:val="00EE6580"/>
    <w:rsid w:val="00F030BA"/>
    <w:rsid w:val="00F103EE"/>
    <w:rsid w:val="00F13DB3"/>
    <w:rsid w:val="00F15F07"/>
    <w:rsid w:val="00F17166"/>
    <w:rsid w:val="00F24CE8"/>
    <w:rsid w:val="00F24EAC"/>
    <w:rsid w:val="00F25986"/>
    <w:rsid w:val="00F2615D"/>
    <w:rsid w:val="00F31A88"/>
    <w:rsid w:val="00F31CFC"/>
    <w:rsid w:val="00F3249F"/>
    <w:rsid w:val="00F41A70"/>
    <w:rsid w:val="00F52365"/>
    <w:rsid w:val="00F564E8"/>
    <w:rsid w:val="00F739F2"/>
    <w:rsid w:val="00F76065"/>
    <w:rsid w:val="00F77272"/>
    <w:rsid w:val="00F83616"/>
    <w:rsid w:val="00F844AE"/>
    <w:rsid w:val="00F85272"/>
    <w:rsid w:val="00F9228E"/>
    <w:rsid w:val="00F97D6D"/>
    <w:rsid w:val="00FA07FD"/>
    <w:rsid w:val="00FA368D"/>
    <w:rsid w:val="00FA3C44"/>
    <w:rsid w:val="00FA433F"/>
    <w:rsid w:val="00FA5204"/>
    <w:rsid w:val="00FA74E1"/>
    <w:rsid w:val="00FC2805"/>
    <w:rsid w:val="00FC2FDB"/>
    <w:rsid w:val="00FC76E6"/>
    <w:rsid w:val="00FD6A59"/>
    <w:rsid w:val="00FE48E7"/>
    <w:rsid w:val="00FE5C30"/>
    <w:rsid w:val="00FF09D6"/>
    <w:rsid w:val="00FF6904"/>
    <w:rsid w:val="01119A2B"/>
    <w:rsid w:val="01617A5C"/>
    <w:rsid w:val="03C6A95F"/>
    <w:rsid w:val="054089DD"/>
    <w:rsid w:val="07DB971E"/>
    <w:rsid w:val="0A00E78B"/>
    <w:rsid w:val="0A90E453"/>
    <w:rsid w:val="0BBF68D3"/>
    <w:rsid w:val="0C2DDDC7"/>
    <w:rsid w:val="0E0B30C0"/>
    <w:rsid w:val="0E969A6F"/>
    <w:rsid w:val="0F147719"/>
    <w:rsid w:val="0FF9EC90"/>
    <w:rsid w:val="100BCE38"/>
    <w:rsid w:val="100CFD3C"/>
    <w:rsid w:val="11A85432"/>
    <w:rsid w:val="126700F6"/>
    <w:rsid w:val="12F3DA16"/>
    <w:rsid w:val="131A8831"/>
    <w:rsid w:val="137684F9"/>
    <w:rsid w:val="13884B96"/>
    <w:rsid w:val="138D1548"/>
    <w:rsid w:val="13E64ECD"/>
    <w:rsid w:val="141B29CE"/>
    <w:rsid w:val="14C23FD3"/>
    <w:rsid w:val="1513B7C8"/>
    <w:rsid w:val="151FE0A7"/>
    <w:rsid w:val="15219774"/>
    <w:rsid w:val="1555F5DE"/>
    <w:rsid w:val="15CD73D4"/>
    <w:rsid w:val="179911F5"/>
    <w:rsid w:val="17DE97D5"/>
    <w:rsid w:val="18819801"/>
    <w:rsid w:val="19266EBC"/>
    <w:rsid w:val="1AE8E8A6"/>
    <w:rsid w:val="1AF92BE4"/>
    <w:rsid w:val="1B370E48"/>
    <w:rsid w:val="1CF3B03E"/>
    <w:rsid w:val="1D7417FA"/>
    <w:rsid w:val="1D7ABB4E"/>
    <w:rsid w:val="1D864150"/>
    <w:rsid w:val="1FE1CA37"/>
    <w:rsid w:val="205BAA71"/>
    <w:rsid w:val="20B1F6BC"/>
    <w:rsid w:val="20FB379F"/>
    <w:rsid w:val="220EAF98"/>
    <w:rsid w:val="222DCCFC"/>
    <w:rsid w:val="23AE1F37"/>
    <w:rsid w:val="23F0FA0B"/>
    <w:rsid w:val="242E70EF"/>
    <w:rsid w:val="266B8191"/>
    <w:rsid w:val="268E2864"/>
    <w:rsid w:val="26D2321A"/>
    <w:rsid w:val="26F6330C"/>
    <w:rsid w:val="279EC11B"/>
    <w:rsid w:val="29B5C8A1"/>
    <w:rsid w:val="29FB5BB6"/>
    <w:rsid w:val="2A26876F"/>
    <w:rsid w:val="2AE29C6C"/>
    <w:rsid w:val="2BAB705A"/>
    <w:rsid w:val="2BED19C5"/>
    <w:rsid w:val="2C776ED2"/>
    <w:rsid w:val="2D9CE4EF"/>
    <w:rsid w:val="2E34755D"/>
    <w:rsid w:val="2FA51DA2"/>
    <w:rsid w:val="31BEC717"/>
    <w:rsid w:val="3435FD1A"/>
    <w:rsid w:val="34779464"/>
    <w:rsid w:val="34F48685"/>
    <w:rsid w:val="35093804"/>
    <w:rsid w:val="361477F0"/>
    <w:rsid w:val="36442FD3"/>
    <w:rsid w:val="370DA69A"/>
    <w:rsid w:val="37F64088"/>
    <w:rsid w:val="38A58399"/>
    <w:rsid w:val="3956787D"/>
    <w:rsid w:val="3A7AF34F"/>
    <w:rsid w:val="3ADE8D58"/>
    <w:rsid w:val="3BA94EE9"/>
    <w:rsid w:val="3CB868AD"/>
    <w:rsid w:val="3F08FFC2"/>
    <w:rsid w:val="3F787C60"/>
    <w:rsid w:val="3FE01952"/>
    <w:rsid w:val="40A73734"/>
    <w:rsid w:val="42FF585A"/>
    <w:rsid w:val="434E0508"/>
    <w:rsid w:val="436F252D"/>
    <w:rsid w:val="44256D8A"/>
    <w:rsid w:val="45212FDC"/>
    <w:rsid w:val="4538CAC1"/>
    <w:rsid w:val="4612849D"/>
    <w:rsid w:val="48657F6F"/>
    <w:rsid w:val="4B1CA9D5"/>
    <w:rsid w:val="4B3A123D"/>
    <w:rsid w:val="4BDB2555"/>
    <w:rsid w:val="4BDB7E6D"/>
    <w:rsid w:val="4C5C742F"/>
    <w:rsid w:val="4CC1A680"/>
    <w:rsid w:val="4DD286DB"/>
    <w:rsid w:val="4E7A5475"/>
    <w:rsid w:val="4EE201B0"/>
    <w:rsid w:val="4F755D86"/>
    <w:rsid w:val="4FAAF4AE"/>
    <w:rsid w:val="4FE28688"/>
    <w:rsid w:val="50789E4C"/>
    <w:rsid w:val="510189C5"/>
    <w:rsid w:val="51C9ADE6"/>
    <w:rsid w:val="524041CD"/>
    <w:rsid w:val="529E05F3"/>
    <w:rsid w:val="52C07C0D"/>
    <w:rsid w:val="52C8D04D"/>
    <w:rsid w:val="536FA465"/>
    <w:rsid w:val="5405CED9"/>
    <w:rsid w:val="540C9BB2"/>
    <w:rsid w:val="556FBE75"/>
    <w:rsid w:val="56043D9D"/>
    <w:rsid w:val="5632D358"/>
    <w:rsid w:val="579EA66B"/>
    <w:rsid w:val="57C57AC2"/>
    <w:rsid w:val="582466D1"/>
    <w:rsid w:val="598D3ECE"/>
    <w:rsid w:val="5C166E79"/>
    <w:rsid w:val="5CFAD7F2"/>
    <w:rsid w:val="5D6B64BF"/>
    <w:rsid w:val="5DB1FB3F"/>
    <w:rsid w:val="5EB0D099"/>
    <w:rsid w:val="5EBDB2F9"/>
    <w:rsid w:val="5FC31877"/>
    <w:rsid w:val="603DB0E5"/>
    <w:rsid w:val="60F553D9"/>
    <w:rsid w:val="61A05277"/>
    <w:rsid w:val="61BCC05D"/>
    <w:rsid w:val="62D3FFF3"/>
    <w:rsid w:val="6433808A"/>
    <w:rsid w:val="64B9C48A"/>
    <w:rsid w:val="651A2DB4"/>
    <w:rsid w:val="6555C5EF"/>
    <w:rsid w:val="6598A947"/>
    <w:rsid w:val="670C7F17"/>
    <w:rsid w:val="672FF3D5"/>
    <w:rsid w:val="68E9F477"/>
    <w:rsid w:val="68FE05B7"/>
    <w:rsid w:val="69624D8C"/>
    <w:rsid w:val="6AAB80D7"/>
    <w:rsid w:val="6C0B071D"/>
    <w:rsid w:val="6C5693DF"/>
    <w:rsid w:val="6C75D339"/>
    <w:rsid w:val="6C7E8821"/>
    <w:rsid w:val="6D3A9414"/>
    <w:rsid w:val="6D8A06B3"/>
    <w:rsid w:val="6E5B1436"/>
    <w:rsid w:val="6F1C98CE"/>
    <w:rsid w:val="6F556D32"/>
    <w:rsid w:val="71CB2746"/>
    <w:rsid w:val="7212748D"/>
    <w:rsid w:val="725775F9"/>
    <w:rsid w:val="735CD9A4"/>
    <w:rsid w:val="75223921"/>
    <w:rsid w:val="75C127B5"/>
    <w:rsid w:val="771FB5AC"/>
    <w:rsid w:val="77379E27"/>
    <w:rsid w:val="775C8264"/>
    <w:rsid w:val="77C6ACB8"/>
    <w:rsid w:val="77CEEDEE"/>
    <w:rsid w:val="7841F636"/>
    <w:rsid w:val="784D92D1"/>
    <w:rsid w:val="78DA7E1E"/>
    <w:rsid w:val="795C0AEA"/>
    <w:rsid w:val="7A8FF735"/>
    <w:rsid w:val="7AC9B3D1"/>
    <w:rsid w:val="7ADF1C01"/>
    <w:rsid w:val="7C7F17B5"/>
    <w:rsid w:val="7DC25265"/>
    <w:rsid w:val="7E028006"/>
    <w:rsid w:val="7F3D2A11"/>
    <w:rsid w:val="7FE44F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25B11"/>
  <w15:chartTrackingRefBased/>
  <w15:docId w15:val="{6BF73266-CECF-4990-9027-2C82AB68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986"/>
    <w:pPr>
      <w:spacing w:line="279" w:lineRule="auto"/>
    </w:pPr>
    <w:rPr>
      <w:kern w:val="0"/>
      <w:sz w:val="24"/>
      <w:szCs w:val="24"/>
      <w14:ligatures w14:val="none"/>
    </w:rPr>
  </w:style>
  <w:style w:type="paragraph" w:styleId="Ttulo1">
    <w:name w:val="heading 1"/>
    <w:basedOn w:val="Normal"/>
    <w:next w:val="Normal"/>
    <w:link w:val="Ttulo1Car"/>
    <w:uiPriority w:val="9"/>
    <w:qFormat/>
    <w:rsid w:val="007A2E2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7A2E2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7A2E2A"/>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7A2E2A"/>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Ttulo5">
    <w:name w:val="heading 5"/>
    <w:basedOn w:val="Normal"/>
    <w:next w:val="Normal"/>
    <w:link w:val="Ttulo5Car"/>
    <w:uiPriority w:val="9"/>
    <w:semiHidden/>
    <w:unhideWhenUsed/>
    <w:qFormat/>
    <w:rsid w:val="007A2E2A"/>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Ttulo6">
    <w:name w:val="heading 6"/>
    <w:basedOn w:val="Normal"/>
    <w:next w:val="Normal"/>
    <w:link w:val="Ttulo6Car"/>
    <w:uiPriority w:val="9"/>
    <w:semiHidden/>
    <w:unhideWhenUsed/>
    <w:qFormat/>
    <w:rsid w:val="007A2E2A"/>
    <w:pPr>
      <w:keepNext/>
      <w:keepLine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Ttulo7">
    <w:name w:val="heading 7"/>
    <w:basedOn w:val="Normal"/>
    <w:next w:val="Normal"/>
    <w:link w:val="Ttulo7Car"/>
    <w:uiPriority w:val="9"/>
    <w:semiHidden/>
    <w:unhideWhenUsed/>
    <w:qFormat/>
    <w:rsid w:val="007A2E2A"/>
    <w:pPr>
      <w:keepNext/>
      <w:keepLine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Ttulo8">
    <w:name w:val="heading 8"/>
    <w:basedOn w:val="Normal"/>
    <w:next w:val="Normal"/>
    <w:link w:val="Ttulo8Car"/>
    <w:uiPriority w:val="9"/>
    <w:semiHidden/>
    <w:unhideWhenUsed/>
    <w:qFormat/>
    <w:rsid w:val="007A2E2A"/>
    <w:pPr>
      <w:keepNext/>
      <w:keepLines/>
      <w:spacing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Ttulo9">
    <w:name w:val="heading 9"/>
    <w:basedOn w:val="Normal"/>
    <w:next w:val="Normal"/>
    <w:link w:val="Ttulo9Car"/>
    <w:uiPriority w:val="9"/>
    <w:semiHidden/>
    <w:unhideWhenUsed/>
    <w:qFormat/>
    <w:rsid w:val="007A2E2A"/>
    <w:pPr>
      <w:keepNext/>
      <w:keepLines/>
      <w:spacing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2E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2E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2E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2E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2E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2E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2E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2E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2E2A"/>
    <w:rPr>
      <w:rFonts w:eastAsiaTheme="majorEastAsia" w:cstheme="majorBidi"/>
      <w:color w:val="272727" w:themeColor="text1" w:themeTint="D8"/>
    </w:rPr>
  </w:style>
  <w:style w:type="paragraph" w:styleId="Ttulo">
    <w:name w:val="Title"/>
    <w:basedOn w:val="Normal"/>
    <w:next w:val="Normal"/>
    <w:link w:val="TtuloCar"/>
    <w:uiPriority w:val="10"/>
    <w:qFormat/>
    <w:rsid w:val="007A2E2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7A2E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2E2A"/>
    <w:pPr>
      <w:numPr>
        <w:ilvl w:val="1"/>
      </w:numPr>
      <w:spacing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7A2E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2E2A"/>
    <w:pPr>
      <w:spacing w:before="160" w:line="259" w:lineRule="auto"/>
      <w:jc w:val="center"/>
    </w:pPr>
    <w:rPr>
      <w:i/>
      <w:iCs/>
      <w:color w:val="404040" w:themeColor="text1" w:themeTint="BF"/>
      <w:kern w:val="2"/>
      <w:sz w:val="22"/>
      <w:szCs w:val="22"/>
      <w14:ligatures w14:val="standardContextual"/>
    </w:rPr>
  </w:style>
  <w:style w:type="character" w:customStyle="1" w:styleId="CitaCar">
    <w:name w:val="Cita Car"/>
    <w:basedOn w:val="Fuentedeprrafopredeter"/>
    <w:link w:val="Cita"/>
    <w:uiPriority w:val="29"/>
    <w:rsid w:val="007A2E2A"/>
    <w:rPr>
      <w:i/>
      <w:iCs/>
      <w:color w:val="404040" w:themeColor="text1" w:themeTint="BF"/>
    </w:rPr>
  </w:style>
  <w:style w:type="paragraph" w:styleId="Prrafodelista">
    <w:name w:val="List Paragraph"/>
    <w:basedOn w:val="Normal"/>
    <w:uiPriority w:val="34"/>
    <w:qFormat/>
    <w:rsid w:val="007A2E2A"/>
    <w:pPr>
      <w:spacing w:line="259" w:lineRule="auto"/>
      <w:ind w:left="720"/>
      <w:contextualSpacing/>
    </w:pPr>
    <w:rPr>
      <w:kern w:val="2"/>
      <w:sz w:val="22"/>
      <w:szCs w:val="22"/>
      <w14:ligatures w14:val="standardContextual"/>
    </w:rPr>
  </w:style>
  <w:style w:type="character" w:styleId="nfasisintenso">
    <w:name w:val="Intense Emphasis"/>
    <w:basedOn w:val="Fuentedeprrafopredeter"/>
    <w:uiPriority w:val="21"/>
    <w:qFormat/>
    <w:rsid w:val="007A2E2A"/>
    <w:rPr>
      <w:i/>
      <w:iCs/>
      <w:color w:val="0F4761" w:themeColor="accent1" w:themeShade="BF"/>
    </w:rPr>
  </w:style>
  <w:style w:type="paragraph" w:styleId="Citadestacada">
    <w:name w:val="Intense Quote"/>
    <w:basedOn w:val="Normal"/>
    <w:next w:val="Normal"/>
    <w:link w:val="CitadestacadaCar"/>
    <w:uiPriority w:val="30"/>
    <w:qFormat/>
    <w:rsid w:val="007A2E2A"/>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CitadestacadaCar">
    <w:name w:val="Cita destacada Car"/>
    <w:basedOn w:val="Fuentedeprrafopredeter"/>
    <w:link w:val="Citadestacada"/>
    <w:uiPriority w:val="30"/>
    <w:rsid w:val="007A2E2A"/>
    <w:rPr>
      <w:i/>
      <w:iCs/>
      <w:color w:val="0F4761" w:themeColor="accent1" w:themeShade="BF"/>
    </w:rPr>
  </w:style>
  <w:style w:type="character" w:styleId="Referenciaintensa">
    <w:name w:val="Intense Reference"/>
    <w:basedOn w:val="Fuentedeprrafopredeter"/>
    <w:uiPriority w:val="32"/>
    <w:qFormat/>
    <w:rsid w:val="007A2E2A"/>
    <w:rPr>
      <w:b/>
      <w:bCs/>
      <w:smallCaps/>
      <w:color w:val="0F4761" w:themeColor="accent1" w:themeShade="BF"/>
      <w:spacing w:val="5"/>
    </w:rPr>
  </w:style>
  <w:style w:type="paragraph" w:styleId="Encabezado">
    <w:name w:val="header"/>
    <w:basedOn w:val="Normal"/>
    <w:link w:val="EncabezadoCar"/>
    <w:uiPriority w:val="99"/>
    <w:unhideWhenUsed/>
    <w:rsid w:val="00324ED9"/>
    <w:pPr>
      <w:tabs>
        <w:tab w:val="center" w:pos="4252"/>
        <w:tab w:val="right" w:pos="8504"/>
      </w:tabs>
      <w:spacing w:after="0" w:line="240" w:lineRule="auto"/>
    </w:pPr>
    <w:rPr>
      <w:kern w:val="2"/>
      <w:sz w:val="22"/>
      <w:szCs w:val="22"/>
      <w14:ligatures w14:val="standardContextual"/>
    </w:rPr>
  </w:style>
  <w:style w:type="character" w:customStyle="1" w:styleId="EncabezadoCar">
    <w:name w:val="Encabezado Car"/>
    <w:basedOn w:val="Fuentedeprrafopredeter"/>
    <w:link w:val="Encabezado"/>
    <w:uiPriority w:val="99"/>
    <w:rsid w:val="00324ED9"/>
  </w:style>
  <w:style w:type="paragraph" w:styleId="Piedepgina">
    <w:name w:val="footer"/>
    <w:basedOn w:val="Normal"/>
    <w:link w:val="PiedepginaCar"/>
    <w:uiPriority w:val="99"/>
    <w:unhideWhenUsed/>
    <w:rsid w:val="00324ED9"/>
    <w:pPr>
      <w:tabs>
        <w:tab w:val="center" w:pos="4252"/>
        <w:tab w:val="right" w:pos="8504"/>
      </w:tabs>
      <w:spacing w:after="0" w:line="240" w:lineRule="auto"/>
    </w:pPr>
    <w:rPr>
      <w:kern w:val="2"/>
      <w:sz w:val="22"/>
      <w:szCs w:val="22"/>
      <w14:ligatures w14:val="standardContextual"/>
    </w:rPr>
  </w:style>
  <w:style w:type="character" w:customStyle="1" w:styleId="PiedepginaCar">
    <w:name w:val="Pie de página Car"/>
    <w:basedOn w:val="Fuentedeprrafopredeter"/>
    <w:link w:val="Piedepgina"/>
    <w:uiPriority w:val="99"/>
    <w:rsid w:val="00324ED9"/>
  </w:style>
  <w:style w:type="paragraph" w:styleId="Revisin">
    <w:name w:val="Revision"/>
    <w:hidden/>
    <w:uiPriority w:val="99"/>
    <w:semiHidden/>
    <w:rsid w:val="00310CD1"/>
    <w:pPr>
      <w:spacing w:after="0" w:line="240" w:lineRule="auto"/>
    </w:pPr>
    <w:rPr>
      <w:kern w:val="0"/>
      <w:sz w:val="24"/>
      <w:szCs w:val="24"/>
      <w14:ligatures w14:val="none"/>
    </w:rPr>
  </w:style>
  <w:style w:type="character" w:styleId="Textodelmarcadordeposicin">
    <w:name w:val="Placeholder Text"/>
    <w:basedOn w:val="Fuentedeprrafopredeter"/>
    <w:uiPriority w:val="99"/>
    <w:semiHidden/>
    <w:rsid w:val="009C6D1B"/>
    <w:rPr>
      <w:color w:val="666666"/>
    </w:rPr>
  </w:style>
  <w:style w:type="character" w:styleId="Refdecomentario">
    <w:name w:val="annotation reference"/>
    <w:basedOn w:val="Fuentedeprrafopredeter"/>
    <w:uiPriority w:val="99"/>
    <w:semiHidden/>
    <w:unhideWhenUsed/>
    <w:rsid w:val="002B5C0A"/>
    <w:rPr>
      <w:sz w:val="16"/>
      <w:szCs w:val="16"/>
    </w:rPr>
  </w:style>
  <w:style w:type="paragraph" w:styleId="Textocomentario">
    <w:name w:val="annotation text"/>
    <w:basedOn w:val="Normal"/>
    <w:link w:val="TextocomentarioCar"/>
    <w:uiPriority w:val="99"/>
    <w:unhideWhenUsed/>
    <w:rsid w:val="002B5C0A"/>
    <w:pPr>
      <w:spacing w:line="240" w:lineRule="auto"/>
    </w:pPr>
    <w:rPr>
      <w:sz w:val="20"/>
      <w:szCs w:val="20"/>
    </w:rPr>
  </w:style>
  <w:style w:type="character" w:customStyle="1" w:styleId="TextocomentarioCar">
    <w:name w:val="Texto comentario Car"/>
    <w:basedOn w:val="Fuentedeprrafopredeter"/>
    <w:link w:val="Textocomentario"/>
    <w:uiPriority w:val="99"/>
    <w:rsid w:val="002B5C0A"/>
    <w:rPr>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2B5C0A"/>
    <w:rPr>
      <w:b/>
      <w:bCs/>
    </w:rPr>
  </w:style>
  <w:style w:type="character" w:customStyle="1" w:styleId="AsuntodelcomentarioCar">
    <w:name w:val="Asunto del comentario Car"/>
    <w:basedOn w:val="TextocomentarioCar"/>
    <w:link w:val="Asuntodelcomentario"/>
    <w:uiPriority w:val="99"/>
    <w:semiHidden/>
    <w:rsid w:val="002B5C0A"/>
    <w:rPr>
      <w:b/>
      <w:bCs/>
      <w:kern w:val="0"/>
      <w:sz w:val="20"/>
      <w:szCs w:val="20"/>
      <w14:ligatures w14:val="none"/>
    </w:rPr>
  </w:style>
  <w:style w:type="paragraph" w:styleId="Descripcin">
    <w:name w:val="caption"/>
    <w:basedOn w:val="Normal"/>
    <w:next w:val="Normal"/>
    <w:uiPriority w:val="35"/>
    <w:unhideWhenUsed/>
    <w:qFormat/>
    <w:rsid w:val="003A3A29"/>
    <w:pPr>
      <w:spacing w:after="200" w:line="240" w:lineRule="auto"/>
    </w:pPr>
    <w:rPr>
      <w:i/>
      <w:iCs/>
      <w:color w:val="0E2841" w:themeColor="text2"/>
      <w:sz w:val="18"/>
      <w:szCs w:val="18"/>
    </w:rPr>
  </w:style>
  <w:style w:type="table" w:styleId="Tablaconcuadrcula">
    <w:name w:val="Table Grid"/>
    <w:basedOn w:val="Tablanormal"/>
    <w:uiPriority w:val="59"/>
    <w:rsid w:val="00F41A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41A70"/>
    <w:rPr>
      <w:color w:val="467886" w:themeColor="hyperlink"/>
      <w:u w:val="single"/>
    </w:rPr>
  </w:style>
  <w:style w:type="character" w:styleId="Hipervnculovisitado">
    <w:name w:val="FollowedHyperlink"/>
    <w:basedOn w:val="Fuentedeprrafopredeter"/>
    <w:uiPriority w:val="99"/>
    <w:semiHidden/>
    <w:unhideWhenUsed/>
    <w:rsid w:val="00F41A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1886">
      <w:bodyDiv w:val="1"/>
      <w:marLeft w:val="0"/>
      <w:marRight w:val="0"/>
      <w:marTop w:val="0"/>
      <w:marBottom w:val="0"/>
      <w:divBdr>
        <w:top w:val="none" w:sz="0" w:space="0" w:color="auto"/>
        <w:left w:val="none" w:sz="0" w:space="0" w:color="auto"/>
        <w:bottom w:val="none" w:sz="0" w:space="0" w:color="auto"/>
        <w:right w:val="none" w:sz="0" w:space="0" w:color="auto"/>
      </w:divBdr>
    </w:div>
    <w:div w:id="466968246">
      <w:bodyDiv w:val="1"/>
      <w:marLeft w:val="0"/>
      <w:marRight w:val="0"/>
      <w:marTop w:val="0"/>
      <w:marBottom w:val="0"/>
      <w:divBdr>
        <w:top w:val="none" w:sz="0" w:space="0" w:color="auto"/>
        <w:left w:val="none" w:sz="0" w:space="0" w:color="auto"/>
        <w:bottom w:val="none" w:sz="0" w:space="0" w:color="auto"/>
        <w:right w:val="none" w:sz="0" w:space="0" w:color="auto"/>
      </w:divBdr>
    </w:div>
    <w:div w:id="924606120">
      <w:bodyDiv w:val="1"/>
      <w:marLeft w:val="0"/>
      <w:marRight w:val="0"/>
      <w:marTop w:val="0"/>
      <w:marBottom w:val="0"/>
      <w:divBdr>
        <w:top w:val="none" w:sz="0" w:space="0" w:color="auto"/>
        <w:left w:val="none" w:sz="0" w:space="0" w:color="auto"/>
        <w:bottom w:val="none" w:sz="0" w:space="0" w:color="auto"/>
        <w:right w:val="none" w:sz="0" w:space="0" w:color="auto"/>
      </w:divBdr>
    </w:div>
    <w:div w:id="1413161140">
      <w:bodyDiv w:val="1"/>
      <w:marLeft w:val="0"/>
      <w:marRight w:val="0"/>
      <w:marTop w:val="0"/>
      <w:marBottom w:val="0"/>
      <w:divBdr>
        <w:top w:val="none" w:sz="0" w:space="0" w:color="auto"/>
        <w:left w:val="none" w:sz="0" w:space="0" w:color="auto"/>
        <w:bottom w:val="none" w:sz="0" w:space="0" w:color="auto"/>
        <w:right w:val="none" w:sz="0" w:space="0" w:color="auto"/>
      </w:divBdr>
    </w:div>
    <w:div w:id="1522359349">
      <w:bodyDiv w:val="1"/>
      <w:marLeft w:val="0"/>
      <w:marRight w:val="0"/>
      <w:marTop w:val="0"/>
      <w:marBottom w:val="0"/>
      <w:divBdr>
        <w:top w:val="none" w:sz="0" w:space="0" w:color="auto"/>
        <w:left w:val="none" w:sz="0" w:space="0" w:color="auto"/>
        <w:bottom w:val="none" w:sz="0" w:space="0" w:color="auto"/>
        <w:right w:val="none" w:sz="0" w:space="0" w:color="auto"/>
      </w:divBdr>
    </w:div>
    <w:div w:id="19158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lga\Documents\Plantillas%20personalizadas%20de%20Office\ITESO%20Trabajo%20Wor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957cee3-c316-4239-b219-2740b4944d1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BB4FDA610FB0E47BDC073714F75DB3A" ma:contentTypeVersion="12" ma:contentTypeDescription="Crear nuevo documento." ma:contentTypeScope="" ma:versionID="0ce56c47e43f9e3f3d625984764562ba">
  <xsd:schema xmlns:xsd="http://www.w3.org/2001/XMLSchema" xmlns:xs="http://www.w3.org/2001/XMLSchema" xmlns:p="http://schemas.microsoft.com/office/2006/metadata/properties" xmlns:ns3="bfed929c-ee71-43ab-af94-c10329cba7c8" xmlns:ns4="b957cee3-c316-4239-b219-2740b4944d1e" targetNamespace="http://schemas.microsoft.com/office/2006/metadata/properties" ma:root="true" ma:fieldsID="2ce1235c7ffc552abe1932d5e9bdc9ad" ns3:_="" ns4:_="">
    <xsd:import namespace="bfed929c-ee71-43ab-af94-c10329cba7c8"/>
    <xsd:import namespace="b957cee3-c316-4239-b219-2740b4944d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_activity" minOccurs="0"/>
                <xsd:element ref="ns4:MediaServiceSystemTags" minOccurs="0"/>
                <xsd:element ref="ns4:MediaServiceGenerationTime" minOccurs="0"/>
                <xsd:element ref="ns4:MediaServiceEventHashCode" minOccurs="0"/>
                <xsd:element ref="ns4:MediaServiceOCR"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ed929c-ee71-43ab-af94-c10329cba7c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57cee3-c316-4239-b219-2740b4944d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D797F9-971E-40A1-A868-017377A4D271}">
  <ds:schemaRefs>
    <ds:schemaRef ds:uri="http://schemas.microsoft.com/office/2006/metadata/properties"/>
    <ds:schemaRef ds:uri="http://schemas.microsoft.com/office/infopath/2007/PartnerControls"/>
    <ds:schemaRef ds:uri="b957cee3-c316-4239-b219-2740b4944d1e"/>
  </ds:schemaRefs>
</ds:datastoreItem>
</file>

<file path=customXml/itemProps2.xml><?xml version="1.0" encoding="utf-8"?>
<ds:datastoreItem xmlns:ds="http://schemas.openxmlformats.org/officeDocument/2006/customXml" ds:itemID="{A2318901-C5E5-4BE5-A666-52CFBA18A2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ed929c-ee71-43ab-af94-c10329cba7c8"/>
    <ds:schemaRef ds:uri="b957cee3-c316-4239-b219-2740b4944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CDFDD4-5842-44C5-8305-A624308EFF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ITESO Trabajo Word</Template>
  <TotalTime>51</TotalTime>
  <Pages>3</Pages>
  <Words>400</Words>
  <Characters>2201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A3 | PMD</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 | PMD</dc:title>
  <dc:subject>DES</dc:subject>
  <dc:creator>Jorge Ponce Martin</dc:creator>
  <cp:keywords/>
  <dc:description/>
  <cp:lastModifiedBy>PONCE MARTIN, JORGE ARTURO</cp:lastModifiedBy>
  <cp:revision>2</cp:revision>
  <dcterms:created xsi:type="dcterms:W3CDTF">2025-08-31T18:57:00Z</dcterms:created>
  <dcterms:modified xsi:type="dcterms:W3CDTF">2025-09-01T01:43:00Z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0x010100ABB4FDA610FB0E47BDC073714F75DB3A</vt:lpwstr>
  </property>
</Properties>
</file>